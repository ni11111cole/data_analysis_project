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6E27" w14:textId="77777777" w:rsidR="008168EF" w:rsidRPr="0045735B" w:rsidRDefault="008168EF" w:rsidP="008168EF">
      <w:pPr>
        <w:spacing w:beforeLines="50" w:before="156" w:line="360" w:lineRule="auto"/>
        <w:outlineLvl w:val="0"/>
        <w:rPr>
          <w:rFonts w:ascii="Times New Roman" w:hAnsi="Times New Roman"/>
          <w:b/>
        </w:rPr>
      </w:pPr>
      <w:r w:rsidRPr="009101A3">
        <w:rPr>
          <w:rFonts w:ascii="Times New Roman" w:hAnsi="Times New Roman"/>
          <w:b/>
        </w:rPr>
        <w:t>Appendix</w:t>
      </w:r>
      <w:r w:rsidRPr="0045735B">
        <w:rPr>
          <w:rFonts w:ascii="Times New Roman" w:hAnsi="Times New Roman"/>
          <w:b/>
        </w:rPr>
        <w:t xml:space="preserve"> A</w:t>
      </w:r>
    </w:p>
    <w:p w14:paraId="002E7DC0" w14:textId="77777777" w:rsidR="008168EF" w:rsidRDefault="008168EF" w:rsidP="008168EF">
      <w:pPr>
        <w:widowControl w:val="0"/>
        <w:spacing w:beforeLines="50" w:before="156" w:line="360" w:lineRule="auto"/>
        <w:jc w:val="both"/>
        <w:outlineLvl w:val="0"/>
        <w:rPr>
          <w:rFonts w:ascii="Times New Roman" w:eastAsia="黑体" w:hAnsi="Times New Roman" w:cs="Times New Roman"/>
          <w:b/>
          <w:i/>
          <w:iCs/>
          <w:kern w:val="2"/>
        </w:rPr>
      </w:pPr>
      <w:r w:rsidRPr="0009379E">
        <w:rPr>
          <w:rFonts w:ascii="Times New Roman" w:eastAsia="黑体" w:hAnsi="Times New Roman" w:cs="Times New Roman"/>
          <w:b/>
          <w:i/>
          <w:iCs/>
          <w:kern w:val="2"/>
        </w:rPr>
        <w:t>The Impact of the Big Five Personality on AIGC Information Adoption</w:t>
      </w:r>
      <w:r w:rsidRPr="0009379E">
        <w:rPr>
          <w:rFonts w:ascii="Times New Roman" w:eastAsia="黑体" w:hAnsi="Times New Roman" w:cs="Times New Roman" w:hint="eastAsia"/>
          <w:b/>
          <w:i/>
          <w:iCs/>
          <w:kern w:val="2"/>
        </w:rPr>
        <w:t xml:space="preserve"> </w:t>
      </w:r>
      <w:r w:rsidRPr="0009379E">
        <w:rPr>
          <w:rFonts w:ascii="Times New Roman" w:eastAsia="黑体" w:hAnsi="Times New Roman" w:cs="Times New Roman"/>
          <w:b/>
          <w:i/>
          <w:iCs/>
          <w:kern w:val="2"/>
        </w:rPr>
        <w:t>Questio</w:t>
      </w:r>
      <w:r>
        <w:rPr>
          <w:rFonts w:ascii="Times New Roman" w:eastAsia="黑体" w:hAnsi="Times New Roman" w:cs="Times New Roman"/>
          <w:b/>
          <w:i/>
          <w:iCs/>
          <w:kern w:val="2"/>
        </w:rPr>
        <w:t>n</w:t>
      </w:r>
      <w:r w:rsidRPr="0009379E">
        <w:rPr>
          <w:rFonts w:ascii="Times New Roman" w:eastAsia="黑体" w:hAnsi="Times New Roman" w:cs="Times New Roman"/>
          <w:b/>
          <w:i/>
          <w:iCs/>
          <w:kern w:val="2"/>
        </w:rPr>
        <w:t>naire</w:t>
      </w:r>
    </w:p>
    <w:p w14:paraId="4D4DD17F" w14:textId="77777777" w:rsidR="00ED3E03" w:rsidRPr="008168EF" w:rsidRDefault="00ED3E03"/>
    <w:tbl>
      <w:tblPr>
        <w:tblStyle w:val="21"/>
        <w:tblW w:w="8306" w:type="dxa"/>
        <w:tblLook w:val="04A0" w:firstRow="1" w:lastRow="0" w:firstColumn="1" w:lastColumn="0" w:noHBand="0" w:noVBand="1"/>
      </w:tblPr>
      <w:tblGrid>
        <w:gridCol w:w="1546"/>
        <w:gridCol w:w="960"/>
        <w:gridCol w:w="4156"/>
        <w:gridCol w:w="1644"/>
      </w:tblGrid>
      <w:tr w:rsidR="008168EF" w:rsidRPr="004119BE" w14:paraId="3318ABDC" w14:textId="77777777" w:rsidTr="00430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16F97E7" w14:textId="77777777" w:rsidR="008168EF" w:rsidRPr="004119BE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Factor</w:t>
            </w:r>
          </w:p>
        </w:tc>
        <w:tc>
          <w:tcPr>
            <w:tcW w:w="960" w:type="dxa"/>
            <w:hideMark/>
          </w:tcPr>
          <w:p w14:paraId="41235F7F" w14:textId="77777777" w:rsidR="008168EF" w:rsidRPr="004119BE" w:rsidRDefault="008168EF" w:rsidP="004306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158" w:type="dxa"/>
            <w:hideMark/>
          </w:tcPr>
          <w:p w14:paraId="0513582B" w14:textId="77777777" w:rsidR="008168EF" w:rsidRPr="004119BE" w:rsidRDefault="008168EF" w:rsidP="004306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1645" w:type="dxa"/>
            <w:hideMark/>
          </w:tcPr>
          <w:p w14:paraId="522A129B" w14:textId="77777777" w:rsidR="008168EF" w:rsidRPr="004119BE" w:rsidRDefault="008168EF" w:rsidP="004306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References</w:t>
            </w:r>
          </w:p>
        </w:tc>
      </w:tr>
      <w:tr w:rsidR="008168EF" w:rsidRPr="00F61DE2" w14:paraId="24381A11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5485F1C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AIGC information quality(Q)</w:t>
            </w:r>
          </w:p>
        </w:tc>
        <w:tc>
          <w:tcPr>
            <w:tcW w:w="960" w:type="dxa"/>
            <w:noWrap/>
            <w:hideMark/>
          </w:tcPr>
          <w:p w14:paraId="319A78B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Q1</w:t>
            </w:r>
          </w:p>
        </w:tc>
        <w:tc>
          <w:tcPr>
            <w:tcW w:w="4158" w:type="dxa"/>
            <w:noWrap/>
            <w:hideMark/>
          </w:tcPr>
          <w:p w14:paraId="0E15577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Artificial Intelligence Generated Content (AIGC) is complete and abundant.</w:t>
            </w:r>
          </w:p>
        </w:tc>
        <w:tc>
          <w:tcPr>
            <w:tcW w:w="1645" w:type="dxa"/>
            <w:vMerge w:val="restart"/>
            <w:noWrap/>
            <w:hideMark/>
          </w:tcPr>
          <w:p w14:paraId="63C8AA3F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PEVuZE5vdGU+PENpdGU+PEF1dGhvcj5WZXJtYTwvQXV0aG9yPjxZZWFyPjIwMjM8L1llYXI+PFJl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PEVuZE5vdGU+PENpdGU+PEF1dGhvcj5WZXJtYTwvQXV0aG9yPjxZZWFyPjIwMjM8L1llYXI+PFJl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(Cheung et al., 2008; Sussman and Siegal, 2003;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46249A4A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74CB63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F77D7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Q2</w:t>
            </w:r>
          </w:p>
        </w:tc>
        <w:tc>
          <w:tcPr>
            <w:tcW w:w="4158" w:type="dxa"/>
            <w:noWrap/>
            <w:hideMark/>
          </w:tcPr>
          <w:p w14:paraId="55948F5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Artificial Intelligence Generated Content (AIGC) is relatively new and timely.</w:t>
            </w:r>
          </w:p>
        </w:tc>
        <w:tc>
          <w:tcPr>
            <w:tcW w:w="1645" w:type="dxa"/>
            <w:vMerge/>
            <w:hideMark/>
          </w:tcPr>
          <w:p w14:paraId="3F4B486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805547A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53FD5B0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CF57B6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Q3</w:t>
            </w:r>
          </w:p>
        </w:tc>
        <w:tc>
          <w:tcPr>
            <w:tcW w:w="4158" w:type="dxa"/>
            <w:noWrap/>
            <w:hideMark/>
          </w:tcPr>
          <w:p w14:paraId="708B2C2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structure and expression of Artificial Intelligence Generated Content (AIGC) are clear.</w:t>
            </w:r>
          </w:p>
        </w:tc>
        <w:tc>
          <w:tcPr>
            <w:tcW w:w="1645" w:type="dxa"/>
            <w:vMerge/>
            <w:hideMark/>
          </w:tcPr>
          <w:p w14:paraId="2629AE0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8FD533D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6F868650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AIGC Information source </w:t>
            </w:r>
            <w:proofErr w:type="gramStart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credibility(</w:t>
            </w:r>
            <w:proofErr w:type="gramEnd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60" w:type="dxa"/>
            <w:noWrap/>
            <w:hideMark/>
          </w:tcPr>
          <w:p w14:paraId="16DB9B8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AC1</w:t>
            </w:r>
          </w:p>
        </w:tc>
        <w:tc>
          <w:tcPr>
            <w:tcW w:w="4158" w:type="dxa"/>
            <w:noWrap/>
            <w:hideMark/>
          </w:tcPr>
          <w:p w14:paraId="01EA7C9D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 sources of Artificial Intelligence Generated Content (AIGC) are reliable.</w:t>
            </w:r>
          </w:p>
        </w:tc>
        <w:tc>
          <w:tcPr>
            <w:tcW w:w="1645" w:type="dxa"/>
            <w:vMerge w:val="restart"/>
            <w:noWrap/>
            <w:hideMark/>
          </w:tcPr>
          <w:p w14:paraId="1BBB3C1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(Sussman and Siegal, 2003;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32609C0E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96F38E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AE7E05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AC2</w:t>
            </w:r>
          </w:p>
        </w:tc>
        <w:tc>
          <w:tcPr>
            <w:tcW w:w="4158" w:type="dxa"/>
            <w:noWrap/>
            <w:hideMark/>
          </w:tcPr>
          <w:p w14:paraId="1C9680A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 sources of Artificial Intelligence Generated Content (AIGC) are trustworthy.</w:t>
            </w:r>
          </w:p>
        </w:tc>
        <w:tc>
          <w:tcPr>
            <w:tcW w:w="1645" w:type="dxa"/>
            <w:vMerge/>
            <w:hideMark/>
          </w:tcPr>
          <w:p w14:paraId="54D2B46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91AC1EF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F4F927D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AB3913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AC3</w:t>
            </w:r>
          </w:p>
        </w:tc>
        <w:tc>
          <w:tcPr>
            <w:tcW w:w="4158" w:type="dxa"/>
            <w:noWrap/>
            <w:hideMark/>
          </w:tcPr>
          <w:p w14:paraId="05D7A41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 sources of Artificial Intelligence Generated Content (AIGC) are authoritative.</w:t>
            </w:r>
          </w:p>
        </w:tc>
        <w:tc>
          <w:tcPr>
            <w:tcW w:w="1645" w:type="dxa"/>
            <w:vMerge/>
            <w:hideMark/>
          </w:tcPr>
          <w:p w14:paraId="3CBF7C9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68C40F7A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328EBFF2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AIGC information usefulness(U)</w:t>
            </w:r>
          </w:p>
        </w:tc>
        <w:tc>
          <w:tcPr>
            <w:tcW w:w="960" w:type="dxa"/>
            <w:noWrap/>
            <w:hideMark/>
          </w:tcPr>
          <w:p w14:paraId="296683C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U1</w:t>
            </w:r>
          </w:p>
        </w:tc>
        <w:tc>
          <w:tcPr>
            <w:tcW w:w="4158" w:type="dxa"/>
            <w:noWrap/>
            <w:hideMark/>
          </w:tcPr>
          <w:p w14:paraId="5CD9389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content generated by Artificial Intelligence (AIGC) can meet my information needs.</w:t>
            </w:r>
          </w:p>
        </w:tc>
        <w:tc>
          <w:tcPr>
            <w:tcW w:w="1645" w:type="dxa"/>
            <w:vMerge w:val="restart"/>
            <w:noWrap/>
            <w:hideMark/>
          </w:tcPr>
          <w:p w14:paraId="145DAD0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(Sussman and Siegal, 2003;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64C17DB7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492BA06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BF757F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U2</w:t>
            </w:r>
          </w:p>
        </w:tc>
        <w:tc>
          <w:tcPr>
            <w:tcW w:w="4158" w:type="dxa"/>
            <w:noWrap/>
            <w:hideMark/>
          </w:tcPr>
          <w:p w14:paraId="6AF5714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content generated by Artificial Intelligence (AIGC) can help me solve problems.</w:t>
            </w:r>
          </w:p>
        </w:tc>
        <w:tc>
          <w:tcPr>
            <w:tcW w:w="1645" w:type="dxa"/>
            <w:vMerge/>
            <w:hideMark/>
          </w:tcPr>
          <w:p w14:paraId="6507512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377E57C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E00BDE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D83353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U3</w:t>
            </w:r>
          </w:p>
        </w:tc>
        <w:tc>
          <w:tcPr>
            <w:tcW w:w="4158" w:type="dxa"/>
            <w:noWrap/>
            <w:hideMark/>
          </w:tcPr>
          <w:p w14:paraId="1D9E670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content generated by Artificial Intelligence (AIGC) is valuable.</w:t>
            </w:r>
          </w:p>
        </w:tc>
        <w:tc>
          <w:tcPr>
            <w:tcW w:w="1645" w:type="dxa"/>
            <w:vMerge/>
            <w:hideMark/>
          </w:tcPr>
          <w:p w14:paraId="60E2AF9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6A7ADC0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59ABC2E0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AIGC information adoption </w:t>
            </w:r>
            <w:proofErr w:type="gramStart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Intention(</w:t>
            </w:r>
            <w:proofErr w:type="gramEnd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AI)</w:t>
            </w:r>
          </w:p>
        </w:tc>
        <w:tc>
          <w:tcPr>
            <w:tcW w:w="960" w:type="dxa"/>
            <w:noWrap/>
            <w:hideMark/>
          </w:tcPr>
          <w:p w14:paraId="2D5FFCE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AI1</w:t>
            </w:r>
          </w:p>
        </w:tc>
        <w:tc>
          <w:tcPr>
            <w:tcW w:w="4158" w:type="dxa"/>
            <w:noWrap/>
            <w:hideMark/>
          </w:tcPr>
          <w:p w14:paraId="567597C9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willing to use AIGC information.</w:t>
            </w:r>
          </w:p>
        </w:tc>
        <w:tc>
          <w:tcPr>
            <w:tcW w:w="1645" w:type="dxa"/>
            <w:vMerge w:val="restart"/>
            <w:noWrap/>
            <w:hideMark/>
          </w:tcPr>
          <w:p w14:paraId="784CD581" w14:textId="686F3326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PEVuZE5vdGU+PENpdGU+PEF1dGhvcj5ZdTwvQXV0aG9yPjxZZWFyPjIwMjQ8L1llYXI+PFJlY051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</w:fldData>
              </w:fldChar>
            </w:r>
            <w:r w:rsidR="006201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 w:rsidR="006201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PEVuZE5vdGU+PENpdGU+PEF1dGhvcj5ZdTwvQXV0aG9yPjxZZWFyPjIwMjQ8L1llYXI+PFJlY051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</w:fldData>
              </w:fldChar>
            </w:r>
            <w:r w:rsidR="006201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 w:rsidR="0062017E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="006201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 w:rsidR="0062017E"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(Bhattacherjee, 2001; Yu, 2024; Zhou, 2022)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4C8DDC00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9C16A3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C14235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AI2</w:t>
            </w:r>
          </w:p>
        </w:tc>
        <w:tc>
          <w:tcPr>
            <w:tcW w:w="4158" w:type="dxa"/>
            <w:noWrap/>
            <w:hideMark/>
          </w:tcPr>
          <w:p w14:paraId="5B9D4B6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will maintain or even increase the frequency of using AIGC information.</w:t>
            </w:r>
          </w:p>
        </w:tc>
        <w:tc>
          <w:tcPr>
            <w:tcW w:w="1645" w:type="dxa"/>
            <w:vMerge/>
            <w:hideMark/>
          </w:tcPr>
          <w:p w14:paraId="3C6367B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2B51711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93DB8A6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FE1B18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AI3</w:t>
            </w:r>
          </w:p>
        </w:tc>
        <w:tc>
          <w:tcPr>
            <w:tcW w:w="4158" w:type="dxa"/>
            <w:noWrap/>
            <w:hideMark/>
          </w:tcPr>
          <w:p w14:paraId="2064D11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willing to recommend others to utilize AIGC information.</w:t>
            </w:r>
          </w:p>
        </w:tc>
        <w:tc>
          <w:tcPr>
            <w:tcW w:w="1645" w:type="dxa"/>
            <w:vMerge/>
            <w:hideMark/>
          </w:tcPr>
          <w:p w14:paraId="56B5ACD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E3F5CD5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4842A1E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lastRenderedPageBreak/>
              <w:t xml:space="preserve">AIGC information adoption </w:t>
            </w:r>
            <w:proofErr w:type="gramStart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behavior(</w:t>
            </w:r>
            <w:proofErr w:type="gramEnd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AB)</w:t>
            </w:r>
          </w:p>
        </w:tc>
        <w:tc>
          <w:tcPr>
            <w:tcW w:w="960" w:type="dxa"/>
            <w:noWrap/>
            <w:hideMark/>
          </w:tcPr>
          <w:p w14:paraId="3F4A9DC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AB1</w:t>
            </w:r>
          </w:p>
        </w:tc>
        <w:tc>
          <w:tcPr>
            <w:tcW w:w="4158" w:type="dxa"/>
            <w:noWrap/>
            <w:hideMark/>
          </w:tcPr>
          <w:p w14:paraId="2C94646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will apply the useful Artificial Intelligence Generated Content (AIGC) to my study, work</w: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 and life.</w:t>
            </w:r>
          </w:p>
        </w:tc>
        <w:tc>
          <w:tcPr>
            <w:tcW w:w="1645" w:type="dxa"/>
            <w:vMerge w:val="restart"/>
            <w:noWrap/>
            <w:hideMark/>
          </w:tcPr>
          <w:p w14:paraId="53DC1C8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PEVuZE5vdGU+PENpdGU+PEF1dGhvcj5IZW5uaWctVGh1cmF1PC9BdXRob3I+PFllYXI+MjAwNDwv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PEVuZE5vdGU+PENpdGU+PEF1dGhvcj5IZW5uaWctVGh1cmF1PC9BdXRob3I+PFllYXI+MjAwNDwv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(F Huo, 2024; Hennig-Thurau et al., 2004;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6A2C7A55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FD91F8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79BA18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AB2</w:t>
            </w:r>
          </w:p>
        </w:tc>
        <w:tc>
          <w:tcPr>
            <w:tcW w:w="4158" w:type="dxa"/>
            <w:noWrap/>
            <w:hideMark/>
          </w:tcPr>
          <w:p w14:paraId="5890EBA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currently use Artificial Intelligence Generated Content (AIGC) quite frequently every day.</w:t>
            </w:r>
          </w:p>
        </w:tc>
        <w:tc>
          <w:tcPr>
            <w:tcW w:w="1645" w:type="dxa"/>
            <w:vMerge/>
            <w:hideMark/>
          </w:tcPr>
          <w:p w14:paraId="4AAD01D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12C1CD3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75DF7E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AFD324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AB3</w:t>
            </w:r>
          </w:p>
        </w:tc>
        <w:tc>
          <w:tcPr>
            <w:tcW w:w="4158" w:type="dxa"/>
            <w:noWrap/>
            <w:hideMark/>
          </w:tcPr>
          <w:p w14:paraId="5E7E152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will share the Artificial Intelligence Generated Content (AIGC) that I approve of with others.</w:t>
            </w:r>
          </w:p>
        </w:tc>
        <w:tc>
          <w:tcPr>
            <w:tcW w:w="1645" w:type="dxa"/>
            <w:vMerge/>
            <w:hideMark/>
          </w:tcPr>
          <w:p w14:paraId="25FE205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A595B0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345A955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Neuroticism (NE)</w:t>
            </w:r>
          </w:p>
        </w:tc>
        <w:tc>
          <w:tcPr>
            <w:tcW w:w="960" w:type="dxa"/>
            <w:noWrap/>
            <w:hideMark/>
          </w:tcPr>
          <w:p w14:paraId="1220A19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NE1</w:t>
            </w:r>
          </w:p>
        </w:tc>
        <w:tc>
          <w:tcPr>
            <w:tcW w:w="4158" w:type="dxa"/>
            <w:noWrap/>
            <w:hideMark/>
          </w:tcPr>
          <w:p w14:paraId="08E32BE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worry that something bad is going to happen.</w:t>
            </w:r>
          </w:p>
        </w:tc>
        <w:tc>
          <w:tcPr>
            <w:tcW w:w="1645" w:type="dxa"/>
            <w:vMerge w:val="restart"/>
            <w:noWrap/>
            <w:hideMark/>
          </w:tcPr>
          <w:p w14:paraId="0E17991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42861E2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105FA8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D69D95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NE2</w:t>
            </w:r>
          </w:p>
        </w:tc>
        <w:tc>
          <w:tcPr>
            <w:tcW w:w="4158" w:type="dxa"/>
            <w:noWrap/>
            <w:hideMark/>
          </w:tcPr>
          <w:p w14:paraId="50C41B4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frequently feel afraid.</w:t>
            </w:r>
          </w:p>
        </w:tc>
        <w:tc>
          <w:tcPr>
            <w:tcW w:w="1645" w:type="dxa"/>
            <w:vMerge/>
            <w:hideMark/>
          </w:tcPr>
          <w:p w14:paraId="0E57348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8B0523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E402147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D49697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NE3</w:t>
            </w:r>
          </w:p>
        </w:tc>
        <w:tc>
          <w:tcPr>
            <w:tcW w:w="4158" w:type="dxa"/>
            <w:noWrap/>
            <w:hideMark/>
          </w:tcPr>
          <w:p w14:paraId="3460282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Sometimes I feel that I'm worthless.</w:t>
            </w:r>
          </w:p>
        </w:tc>
        <w:tc>
          <w:tcPr>
            <w:tcW w:w="1645" w:type="dxa"/>
            <w:vMerge/>
            <w:hideMark/>
          </w:tcPr>
          <w:p w14:paraId="67F0B72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906C4C3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F4E5D59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C5FEB9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NE4</w:t>
            </w:r>
          </w:p>
        </w:tc>
        <w:tc>
          <w:tcPr>
            <w:tcW w:w="4158" w:type="dxa"/>
            <w:noWrap/>
            <w:hideMark/>
          </w:tcPr>
          <w:p w14:paraId="46DE961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see myself as someone who is depressed, blue*</w:t>
            </w:r>
          </w:p>
        </w:tc>
        <w:tc>
          <w:tcPr>
            <w:tcW w:w="1645" w:type="dxa"/>
            <w:vMerge/>
            <w:hideMark/>
          </w:tcPr>
          <w:p w14:paraId="642FCE3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B411FB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3B729D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4CCA4A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NE5</w:t>
            </w:r>
          </w:p>
        </w:tc>
        <w:tc>
          <w:tcPr>
            <w:tcW w:w="4158" w:type="dxa"/>
            <w:noWrap/>
            <w:hideMark/>
          </w:tcPr>
          <w:p w14:paraId="09D64197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relate others' casual remarks to myself.</w:t>
            </w:r>
          </w:p>
        </w:tc>
        <w:tc>
          <w:tcPr>
            <w:tcW w:w="1645" w:type="dxa"/>
            <w:vMerge/>
            <w:hideMark/>
          </w:tcPr>
          <w:p w14:paraId="7B9EEEE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A405358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C698D43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85D138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NE6</w:t>
            </w:r>
          </w:p>
        </w:tc>
        <w:tc>
          <w:tcPr>
            <w:tcW w:w="4158" w:type="dxa"/>
            <w:noWrap/>
            <w:hideMark/>
          </w:tcPr>
          <w:p w14:paraId="55C27011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When facing pressure, I have a feeling of being on the verge of breaking down.</w:t>
            </w:r>
          </w:p>
        </w:tc>
        <w:tc>
          <w:tcPr>
            <w:tcW w:w="1645" w:type="dxa"/>
            <w:vMerge/>
            <w:hideMark/>
          </w:tcPr>
          <w:p w14:paraId="1F52101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31EEEA6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0CA1CA8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4BA09A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NE7</w:t>
            </w:r>
          </w:p>
        </w:tc>
        <w:tc>
          <w:tcPr>
            <w:tcW w:w="4158" w:type="dxa"/>
            <w:noWrap/>
            <w:hideMark/>
          </w:tcPr>
          <w:p w14:paraId="50116DD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worry about insignificant things.</w:t>
            </w:r>
          </w:p>
        </w:tc>
        <w:tc>
          <w:tcPr>
            <w:tcW w:w="1645" w:type="dxa"/>
            <w:vMerge/>
            <w:hideMark/>
          </w:tcPr>
          <w:p w14:paraId="47AEAC9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A690D92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4B6241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A9301E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NE8</w:t>
            </w:r>
          </w:p>
        </w:tc>
        <w:tc>
          <w:tcPr>
            <w:tcW w:w="4158" w:type="dxa"/>
            <w:noWrap/>
            <w:hideMark/>
          </w:tcPr>
          <w:p w14:paraId="74BE128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frequently feel uneasy inside.</w:t>
            </w:r>
          </w:p>
        </w:tc>
        <w:tc>
          <w:tcPr>
            <w:tcW w:w="1645" w:type="dxa"/>
            <w:vMerge/>
            <w:hideMark/>
          </w:tcPr>
          <w:p w14:paraId="3AD9A3A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6D2B791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3B3A7F31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Conscientiousness (C)</w:t>
            </w:r>
          </w:p>
        </w:tc>
        <w:tc>
          <w:tcPr>
            <w:tcW w:w="960" w:type="dxa"/>
            <w:noWrap/>
            <w:hideMark/>
          </w:tcPr>
          <w:p w14:paraId="4E2E5CE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C1</w:t>
            </w:r>
          </w:p>
        </w:tc>
        <w:tc>
          <w:tcPr>
            <w:tcW w:w="4158" w:type="dxa"/>
            <w:noWrap/>
            <w:hideMark/>
          </w:tcPr>
          <w:p w14:paraId="63AE1B0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At work, I often just aim to get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by.*</w:t>
            </w:r>
            <w:proofErr w:type="gramEnd"/>
          </w:p>
        </w:tc>
        <w:tc>
          <w:tcPr>
            <w:tcW w:w="1645" w:type="dxa"/>
            <w:vMerge w:val="restart"/>
            <w:noWrap/>
            <w:hideMark/>
          </w:tcPr>
          <w:p w14:paraId="294F959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74D36D9A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7D1EF2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BD1809F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C2</w:t>
            </w:r>
          </w:p>
        </w:tc>
        <w:tc>
          <w:tcPr>
            <w:tcW w:w="4158" w:type="dxa"/>
            <w:noWrap/>
            <w:hideMark/>
          </w:tcPr>
          <w:p w14:paraId="7F3FFD1E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Once I set a goal, I will persist and work hard to achieve it.</w:t>
            </w:r>
          </w:p>
        </w:tc>
        <w:tc>
          <w:tcPr>
            <w:tcW w:w="1645" w:type="dxa"/>
            <w:vMerge/>
            <w:hideMark/>
          </w:tcPr>
          <w:p w14:paraId="54DE724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7F094F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E209C49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1899B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C3</w:t>
            </w:r>
          </w:p>
        </w:tc>
        <w:tc>
          <w:tcPr>
            <w:tcW w:w="4158" w:type="dxa"/>
            <w:noWrap/>
            <w:hideMark/>
          </w:tcPr>
          <w:p w14:paraId="6ECE3C2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make decisions after careful consideration.</w:t>
            </w:r>
          </w:p>
        </w:tc>
        <w:tc>
          <w:tcPr>
            <w:tcW w:w="1645" w:type="dxa"/>
            <w:vMerge/>
            <w:hideMark/>
          </w:tcPr>
          <w:p w14:paraId="78E5837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FBA0C36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38EA40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236E55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C4</w:t>
            </w:r>
          </w:p>
        </w:tc>
        <w:tc>
          <w:tcPr>
            <w:tcW w:w="4158" w:type="dxa"/>
            <w:noWrap/>
            <w:hideMark/>
          </w:tcPr>
          <w:p w14:paraId="5F09748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Others think that I'm a cautious person.</w:t>
            </w:r>
          </w:p>
        </w:tc>
        <w:tc>
          <w:tcPr>
            <w:tcW w:w="1645" w:type="dxa"/>
            <w:vMerge/>
            <w:hideMark/>
          </w:tcPr>
          <w:p w14:paraId="08C7454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0C46A1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F7355C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6AE64D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C5</w:t>
            </w:r>
          </w:p>
        </w:tc>
        <w:tc>
          <w:tcPr>
            <w:tcW w:w="4158" w:type="dxa"/>
            <w:noWrap/>
            <w:hideMark/>
          </w:tcPr>
          <w:p w14:paraId="6B5EA8A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Being particular about logic and order in doing things is one of my characteristics.</w:t>
            </w:r>
          </w:p>
        </w:tc>
        <w:tc>
          <w:tcPr>
            <w:tcW w:w="1645" w:type="dxa"/>
            <w:vMerge/>
            <w:hideMark/>
          </w:tcPr>
          <w:p w14:paraId="2979CD4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F8CF480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A25E923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B6DD13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C6</w:t>
            </w:r>
          </w:p>
        </w:tc>
        <w:tc>
          <w:tcPr>
            <w:tcW w:w="4158" w:type="dxa"/>
            <w:noWrap/>
            <w:hideMark/>
          </w:tcPr>
          <w:p w14:paraId="2EFEE06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like to plan things well from the very beginning.</w:t>
            </w:r>
          </w:p>
        </w:tc>
        <w:tc>
          <w:tcPr>
            <w:tcW w:w="1645" w:type="dxa"/>
            <w:vMerge/>
            <w:hideMark/>
          </w:tcPr>
          <w:p w14:paraId="02F296B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1F42802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D8C9C4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65549F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C7</w:t>
            </w:r>
          </w:p>
        </w:tc>
        <w:tc>
          <w:tcPr>
            <w:tcW w:w="4158" w:type="dxa"/>
            <w:noWrap/>
            <w:hideMark/>
          </w:tcPr>
          <w:p w14:paraId="31030BE1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I'm diligent in work </w: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and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 study.</w:t>
            </w:r>
          </w:p>
        </w:tc>
        <w:tc>
          <w:tcPr>
            <w:tcW w:w="1645" w:type="dxa"/>
            <w:vMerge/>
            <w:hideMark/>
          </w:tcPr>
          <w:p w14:paraId="5CEB825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7C9C95A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EAFBDD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71327F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C8</w:t>
            </w:r>
          </w:p>
        </w:tc>
        <w:tc>
          <w:tcPr>
            <w:tcW w:w="4158" w:type="dxa"/>
            <w:noWrap/>
            <w:hideMark/>
          </w:tcPr>
          <w:p w14:paraId="14F10B6B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the kind of person who devotes all my efforts to doing things.</w:t>
            </w:r>
          </w:p>
        </w:tc>
        <w:tc>
          <w:tcPr>
            <w:tcW w:w="1645" w:type="dxa"/>
            <w:vMerge/>
            <w:hideMark/>
          </w:tcPr>
          <w:p w14:paraId="7E4FD5C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5DC459D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733E5E3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lastRenderedPageBreak/>
              <w:t>Agreeableness (A)</w:t>
            </w:r>
          </w:p>
        </w:tc>
        <w:tc>
          <w:tcPr>
            <w:tcW w:w="960" w:type="dxa"/>
            <w:noWrap/>
            <w:hideMark/>
          </w:tcPr>
          <w:p w14:paraId="3AB1E3C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A1</w:t>
            </w:r>
          </w:p>
        </w:tc>
        <w:tc>
          <w:tcPr>
            <w:tcW w:w="4158" w:type="dxa"/>
            <w:noWrap/>
            <w:hideMark/>
          </w:tcPr>
          <w:p w14:paraId="557C74A7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Despite the existence of some dark aspects in human society (such as war, crime, and fraud), I still believe that human nature is generally kind.</w:t>
            </w:r>
          </w:p>
        </w:tc>
        <w:tc>
          <w:tcPr>
            <w:tcW w:w="1645" w:type="dxa"/>
            <w:vMerge w:val="restart"/>
            <w:noWrap/>
            <w:hideMark/>
          </w:tcPr>
          <w:p w14:paraId="2294145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31957988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E6757E1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DA2FCE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A2</w:t>
            </w:r>
          </w:p>
        </w:tc>
        <w:tc>
          <w:tcPr>
            <w:tcW w:w="4158" w:type="dxa"/>
            <w:noWrap/>
            <w:hideMark/>
          </w:tcPr>
          <w:p w14:paraId="60CDCDB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most people are basically kind-hearted.</w:t>
            </w:r>
          </w:p>
        </w:tc>
        <w:tc>
          <w:tcPr>
            <w:tcW w:w="1645" w:type="dxa"/>
            <w:vMerge/>
            <w:hideMark/>
          </w:tcPr>
          <w:p w14:paraId="5258BE9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3F2A5F5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E6430D8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B2B18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A3</w:t>
            </w:r>
          </w:p>
        </w:tc>
        <w:tc>
          <w:tcPr>
            <w:tcW w:w="4158" w:type="dxa"/>
            <w:noWrap/>
            <w:hideMark/>
          </w:tcPr>
          <w:p w14:paraId="06514078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Although there are some swindlers in society, I think most people are still trustworthy.</w:t>
            </w:r>
          </w:p>
        </w:tc>
        <w:tc>
          <w:tcPr>
            <w:tcW w:w="1645" w:type="dxa"/>
            <w:vMerge/>
            <w:hideMark/>
          </w:tcPr>
          <w:p w14:paraId="7622E68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124432E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ED56478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B7C3FD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A4</w:t>
            </w:r>
          </w:p>
        </w:tc>
        <w:tc>
          <w:tcPr>
            <w:tcW w:w="4158" w:type="dxa"/>
            <w:noWrap/>
            <w:hideMark/>
          </w:tcPr>
          <w:p w14:paraId="48A9D27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don't really care if others experience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injustice.*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35FC751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D4D3AA2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731F70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2DFA88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A5</w:t>
            </w:r>
          </w:p>
        </w:tc>
        <w:tc>
          <w:tcPr>
            <w:tcW w:w="4158" w:type="dxa"/>
            <w:noWrap/>
            <w:hideMark/>
          </w:tcPr>
          <w:p w14:paraId="4951381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often feel that others' sufferings have nothing to do with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me.*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4BE14CD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7BB7D0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6CF159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17D342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A6</w:t>
            </w:r>
          </w:p>
        </w:tc>
        <w:tc>
          <w:tcPr>
            <w:tcW w:w="4158" w:type="dxa"/>
            <w:noWrap/>
            <w:hideMark/>
          </w:tcPr>
          <w:p w14:paraId="7B46894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often sad for those who encounter misfortunes.</w:t>
            </w:r>
          </w:p>
        </w:tc>
        <w:tc>
          <w:tcPr>
            <w:tcW w:w="1645" w:type="dxa"/>
            <w:vMerge/>
            <w:hideMark/>
          </w:tcPr>
          <w:p w14:paraId="5C0CF26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E7B4EF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EB8772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5C08FC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A7</w:t>
            </w:r>
          </w:p>
        </w:tc>
        <w:tc>
          <w:tcPr>
            <w:tcW w:w="4158" w:type="dxa"/>
            <w:noWrap/>
            <w:hideMark/>
          </w:tcPr>
          <w:p w14:paraId="37579E9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am the type of person who only takes care of myself and doesn't worry about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others.*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376B67D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EADA03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B9030F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5B4580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A8</w:t>
            </w:r>
          </w:p>
        </w:tc>
        <w:tc>
          <w:tcPr>
            <w:tcW w:w="4158" w:type="dxa"/>
            <w:noWrap/>
            <w:hideMark/>
          </w:tcPr>
          <w:p w14:paraId="22A15FD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When others tell me about their misfortunes, I often feel sad.</w:t>
            </w:r>
          </w:p>
        </w:tc>
        <w:tc>
          <w:tcPr>
            <w:tcW w:w="1645" w:type="dxa"/>
            <w:vMerge/>
            <w:hideMark/>
          </w:tcPr>
          <w:p w14:paraId="23E621D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398268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75E8D0D2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Openness (O)</w:t>
            </w:r>
          </w:p>
        </w:tc>
        <w:tc>
          <w:tcPr>
            <w:tcW w:w="960" w:type="dxa"/>
            <w:noWrap/>
            <w:hideMark/>
          </w:tcPr>
          <w:p w14:paraId="7F9FFCE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O1</w:t>
            </w:r>
          </w:p>
        </w:tc>
        <w:tc>
          <w:tcPr>
            <w:tcW w:w="4158" w:type="dxa"/>
            <w:noWrap/>
            <w:hideMark/>
          </w:tcPr>
          <w:p w14:paraId="37B50F7E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quite imaginative.</w:t>
            </w:r>
          </w:p>
        </w:tc>
        <w:tc>
          <w:tcPr>
            <w:tcW w:w="1645" w:type="dxa"/>
            <w:vMerge w:val="restart"/>
            <w:noWrap/>
            <w:hideMark/>
          </w:tcPr>
          <w:p w14:paraId="382020D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2980E91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F09F343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BC6275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O2</w:t>
            </w:r>
          </w:p>
        </w:tc>
        <w:tc>
          <w:tcPr>
            <w:tcW w:w="4158" w:type="dxa"/>
            <w:noWrap/>
            <w:hideMark/>
          </w:tcPr>
          <w:p w14:paraId="7BE0BBF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My mind is often filled with vivid images.</w:t>
            </w:r>
          </w:p>
        </w:tc>
        <w:tc>
          <w:tcPr>
            <w:tcW w:w="1645" w:type="dxa"/>
            <w:vMerge/>
            <w:hideMark/>
          </w:tcPr>
          <w:p w14:paraId="779851A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EB2CF1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17B734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801FC5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O3</w:t>
            </w:r>
          </w:p>
        </w:tc>
        <w:tc>
          <w:tcPr>
            <w:tcW w:w="4158" w:type="dxa"/>
            <w:noWrap/>
            <w:hideMark/>
          </w:tcPr>
          <w:p w14:paraId="4F39E952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have a strong curiosity about many things.</w:t>
            </w:r>
          </w:p>
        </w:tc>
        <w:tc>
          <w:tcPr>
            <w:tcW w:w="1645" w:type="dxa"/>
            <w:vMerge/>
            <w:hideMark/>
          </w:tcPr>
          <w:p w14:paraId="7BB8E19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0F718AFA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CBFADF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081223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O4</w:t>
            </w:r>
          </w:p>
        </w:tc>
        <w:tc>
          <w:tcPr>
            <w:tcW w:w="4158" w:type="dxa"/>
            <w:noWrap/>
            <w:hideMark/>
          </w:tcPr>
          <w:p w14:paraId="050A50C8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enjoy taking risks.</w:t>
            </w:r>
          </w:p>
        </w:tc>
        <w:tc>
          <w:tcPr>
            <w:tcW w:w="1645" w:type="dxa"/>
            <w:vMerge/>
            <w:hideMark/>
          </w:tcPr>
          <w:p w14:paraId="77C9AFF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9EA6E8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1ED5B49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9D3B76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O5</w:t>
            </w:r>
          </w:p>
        </w:tc>
        <w:tc>
          <w:tcPr>
            <w:tcW w:w="4158" w:type="dxa"/>
            <w:noWrap/>
            <w:hideMark/>
          </w:tcPr>
          <w:p w14:paraId="2A304AAE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a person who is brave enough to take risks and break the routine.</w:t>
            </w:r>
          </w:p>
        </w:tc>
        <w:tc>
          <w:tcPr>
            <w:tcW w:w="1645" w:type="dxa"/>
            <w:vMerge/>
            <w:hideMark/>
          </w:tcPr>
          <w:p w14:paraId="19ADC1A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28BDEC3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19FACA6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5AF5A9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O6</w:t>
            </w:r>
          </w:p>
        </w:tc>
        <w:tc>
          <w:tcPr>
            <w:tcW w:w="4158" w:type="dxa"/>
            <w:noWrap/>
            <w:hideMark/>
          </w:tcPr>
          <w:p w14:paraId="0331FC57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possess a spirit of adventure that others don't have.</w:t>
            </w:r>
          </w:p>
        </w:tc>
        <w:tc>
          <w:tcPr>
            <w:tcW w:w="1645" w:type="dxa"/>
            <w:vMerge/>
            <w:hideMark/>
          </w:tcPr>
          <w:p w14:paraId="2FAA47A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3163EC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AEDAA71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AB0957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O7</w:t>
            </w:r>
          </w:p>
        </w:tc>
        <w:tc>
          <w:tcPr>
            <w:tcW w:w="4158" w:type="dxa"/>
            <w:noWrap/>
            <w:hideMark/>
          </w:tcPr>
          <w:p w14:paraId="73626C4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have a desire to learn new things, even if they are unrelated to my daily life.</w:t>
            </w:r>
          </w:p>
        </w:tc>
        <w:tc>
          <w:tcPr>
            <w:tcW w:w="1645" w:type="dxa"/>
            <w:vMerge/>
            <w:hideMark/>
          </w:tcPr>
          <w:p w14:paraId="21E0407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BC3FF0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773CD9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0A3A7A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O8</w:t>
            </w:r>
          </w:p>
        </w:tc>
        <w:tc>
          <w:tcPr>
            <w:tcW w:w="4158" w:type="dxa"/>
            <w:noWrap/>
            <w:hideMark/>
          </w:tcPr>
          <w:p w14:paraId="11644EC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quite willing and able to accept new things, new viewpoints, and new ideas.</w:t>
            </w:r>
          </w:p>
        </w:tc>
        <w:tc>
          <w:tcPr>
            <w:tcW w:w="1645" w:type="dxa"/>
            <w:vMerge/>
            <w:hideMark/>
          </w:tcPr>
          <w:p w14:paraId="502EBAE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BBA0AAE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191AF58D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Extraversion (E)</w:t>
            </w:r>
          </w:p>
        </w:tc>
        <w:tc>
          <w:tcPr>
            <w:tcW w:w="960" w:type="dxa"/>
            <w:noWrap/>
            <w:hideMark/>
          </w:tcPr>
          <w:p w14:paraId="3A4AE56F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E1</w:t>
            </w:r>
          </w:p>
        </w:tc>
        <w:tc>
          <w:tcPr>
            <w:tcW w:w="4158" w:type="dxa"/>
            <w:noWrap/>
            <w:hideMark/>
          </w:tcPr>
          <w:p w14:paraId="6650AA8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enjoy participating in social and entertainment gatherings.</w:t>
            </w:r>
          </w:p>
        </w:tc>
        <w:tc>
          <w:tcPr>
            <w:tcW w:w="1645" w:type="dxa"/>
            <w:vMerge w:val="restart"/>
            <w:noWrap/>
            <w:hideMark/>
          </w:tcPr>
          <w:p w14:paraId="3FAB5A7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2FD9B38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B38765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020221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E2</w:t>
            </w:r>
          </w:p>
        </w:tc>
        <w:tc>
          <w:tcPr>
            <w:tcW w:w="4158" w:type="dxa"/>
            <w:noWrap/>
            <w:hideMark/>
          </w:tcPr>
          <w:p w14:paraId="4BC7F729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find large gatherings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boring.*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5161CBF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8A5512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DC9B0E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D94DD8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E3</w:t>
            </w:r>
          </w:p>
        </w:tc>
        <w:tc>
          <w:tcPr>
            <w:tcW w:w="4158" w:type="dxa"/>
            <w:noWrap/>
            <w:hideMark/>
          </w:tcPr>
          <w:p w14:paraId="630403D9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try my best to avoid attending large gatherings and noisy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environments.*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2C147A5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AD0CF9F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926922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7C1548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E4</w:t>
            </w:r>
          </w:p>
        </w:tc>
        <w:tc>
          <w:tcPr>
            <w:tcW w:w="4158" w:type="dxa"/>
            <w:noWrap/>
            <w:hideMark/>
          </w:tcPr>
          <w:p w14:paraId="1ED4BD0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At lively parties, I often take the initiative and enjoy myself.</w:t>
            </w:r>
          </w:p>
        </w:tc>
        <w:tc>
          <w:tcPr>
            <w:tcW w:w="1645" w:type="dxa"/>
            <w:vMerge/>
            <w:hideMark/>
          </w:tcPr>
          <w:p w14:paraId="6263697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3120AE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7B9C9B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D7D8D1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E5</w:t>
            </w:r>
          </w:p>
        </w:tc>
        <w:tc>
          <w:tcPr>
            <w:tcW w:w="4158" w:type="dxa"/>
            <w:noWrap/>
            <w:hideMark/>
          </w:tcPr>
          <w:p w14:paraId="24996F2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There is usually no awkward silence when I'm present.</w:t>
            </w:r>
          </w:p>
        </w:tc>
        <w:tc>
          <w:tcPr>
            <w:tcW w:w="1645" w:type="dxa"/>
            <w:vMerge/>
            <w:hideMark/>
          </w:tcPr>
          <w:p w14:paraId="2D4960C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0FC8232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638451D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7C0284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E6</w:t>
            </w:r>
          </w:p>
        </w:tc>
        <w:tc>
          <w:tcPr>
            <w:tcW w:w="4158" w:type="dxa"/>
            <w:noWrap/>
            <w:hideMark/>
          </w:tcPr>
          <w:p w14:paraId="71D4FA5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hope to be a leader rather than a follower.</w:t>
            </w:r>
          </w:p>
        </w:tc>
        <w:tc>
          <w:tcPr>
            <w:tcW w:w="1645" w:type="dxa"/>
            <w:vMerge/>
            <w:hideMark/>
          </w:tcPr>
          <w:p w14:paraId="129596D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683773E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BF9445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C0A2A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E7</w:t>
            </w:r>
          </w:p>
        </w:tc>
        <w:tc>
          <w:tcPr>
            <w:tcW w:w="4158" w:type="dxa"/>
            <w:noWrap/>
            <w:hideMark/>
          </w:tcPr>
          <w:p w14:paraId="1D2C34E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In a group, I hope to be in a leading position.</w:t>
            </w:r>
          </w:p>
        </w:tc>
        <w:tc>
          <w:tcPr>
            <w:tcW w:w="1645" w:type="dxa"/>
            <w:vMerge/>
            <w:hideMark/>
          </w:tcPr>
          <w:p w14:paraId="43F6A57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4FC362D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265D69C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7E6DDE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E8</w:t>
            </w:r>
          </w:p>
        </w:tc>
        <w:tc>
          <w:tcPr>
            <w:tcW w:w="4158" w:type="dxa"/>
            <w:noWrap/>
            <w:hideMark/>
          </w:tcPr>
          <w:p w14:paraId="3EDC192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Most people think that I'm a warm and friendly person.</w:t>
            </w:r>
          </w:p>
        </w:tc>
        <w:tc>
          <w:tcPr>
            <w:tcW w:w="1645" w:type="dxa"/>
            <w:vMerge/>
            <w:hideMark/>
          </w:tcPr>
          <w:p w14:paraId="1CBE8B8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6C4D240" w14:textId="77777777" w:rsidR="0062017E" w:rsidRDefault="0062017E"/>
    <w:p w14:paraId="65AFA618" w14:textId="350B74BF" w:rsidR="0062017E" w:rsidRPr="0062017E" w:rsidRDefault="0062017E" w:rsidP="0062017E">
      <w:pPr>
        <w:spacing w:beforeLines="50" w:before="156" w:line="360" w:lineRule="auto"/>
        <w:outlineLvl w:val="0"/>
        <w:rPr>
          <w:rFonts w:ascii="Times New Roman" w:hAnsi="Times New Roman" w:hint="eastAsia"/>
          <w:b/>
        </w:rPr>
      </w:pPr>
      <w:r w:rsidRPr="009101A3">
        <w:rPr>
          <w:rFonts w:ascii="Times New Roman" w:hAnsi="Times New Roman"/>
          <w:b/>
        </w:rPr>
        <w:t>References</w:t>
      </w:r>
    </w:p>
    <w:p w14:paraId="4DDB1250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fldChar w:fldCharType="begin"/>
      </w:r>
      <w:r w:rsidRPr="0062017E">
        <w:rPr>
          <w:rFonts w:ascii="Times New Roman" w:eastAsiaTheme="minorEastAsia" w:hAnsi="Times New Roman" w:cs="Times New Roman"/>
          <w:noProof/>
        </w:rPr>
        <w:instrText xml:space="preserve"> ADDIN EN.REFLIST </w:instrText>
      </w:r>
      <w:r w:rsidRPr="0062017E">
        <w:rPr>
          <w:rFonts w:ascii="Times New Roman" w:eastAsiaTheme="minorEastAsia" w:hAnsi="Times New Roman" w:cs="Times New Roman"/>
          <w:noProof/>
        </w:rPr>
        <w:fldChar w:fldCharType="separate"/>
      </w:r>
      <w:r w:rsidRPr="0062017E">
        <w:rPr>
          <w:rFonts w:ascii="Times New Roman" w:eastAsiaTheme="minorEastAsia" w:hAnsi="Times New Roman" w:cs="Times New Roman"/>
          <w:noProof/>
        </w:rPr>
        <w:t>Bhattacherjee, A. (2001), “Understanding information systems continuance: An expectation-confirmation model”, Mis Quarterly, Vol.25 No.3,pp. 351-370.</w:t>
      </w:r>
    </w:p>
    <w:p w14:paraId="16B9A3F6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Cheung, C. M. K., Lee, M. K. O. and Rabjohn, N. (2008), “The impact of electronic word-of-mouth - The adoption of online opinions in online customer communities”, Internet Research, Vol.18 No.3,pp. 229-247.</w:t>
      </w:r>
    </w:p>
    <w:p w14:paraId="13541C13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F Huo, C. H. (2024), “Exploring the Determinants of Maternal and Infant Health Knowledge Adoption, Sharing, and Purchase in Short Videos from an Empathy Theory Perspective”, Aslib Journal of Information Management.</w:t>
      </w:r>
    </w:p>
    <w:p w14:paraId="756288D3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Hennig-Thurau, T., Gwinner, K. P., Walsh, G. and Gremler, D. D. (2004), “Electronic word-of-mouth via consumer-opinion platforms: What motivates consumers to articulate themselves on the Internet?”, Wiley Subscription Services, Inc., A Wiley Company, No.1.</w:t>
      </w:r>
    </w:p>
    <w:p w14:paraId="780C6ECA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Sussman, S. W. and Siegal, W. S. (2003), “Informational influence in organizations: An integrated approach to knowledge adoption”, Information Systems Research, Vol.14 No.1,pp. 47-65.</w:t>
      </w:r>
    </w:p>
    <w:p w14:paraId="28B6444E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Verma, D., Dewani, P. P., Behl, A. and Dwivedi, Y. K. (2023), “Understanding the impact of eWOM communication through the lens of information adoption model: A meta-analytic structural equation modeling perspective”, Computers in Human Behavior, Vol.143.</w:t>
      </w:r>
    </w:p>
    <w:p w14:paraId="4636BECC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Wang, M., Dai, X. and Yao, S. (2011), “Development of the Chinese Big Five Personality Inventory (CBF-PI) Ⅲ</w:t>
      </w:r>
      <w:r w:rsidRPr="0062017E">
        <w:rPr>
          <w:rFonts w:ascii="Times New Roman" w:eastAsiaTheme="minorEastAsia" w:hAnsi="Times New Roman" w:cs="Times New Roman"/>
          <w:noProof/>
        </w:rPr>
        <w:t>：</w:t>
      </w:r>
      <w:r w:rsidRPr="0062017E">
        <w:rPr>
          <w:rFonts w:ascii="Times New Roman" w:eastAsiaTheme="minorEastAsia" w:hAnsi="Times New Roman" w:cs="Times New Roman"/>
          <w:noProof/>
        </w:rPr>
        <w:t>Psychometric Properties of CBF-PI Brief Version”, Chinese Journal of Clinical Psychology, Vol.19 No.04,pp. 454-457.</w:t>
      </w:r>
    </w:p>
    <w:p w14:paraId="3AD7DC95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Yu, J. (2024), Research on the influencing factors of user adoption of artificial intelligence generated content (AIGC). Shandong Normal University.</w:t>
      </w:r>
    </w:p>
    <w:p w14:paraId="189CB028" w14:textId="77777777" w:rsidR="0062017E" w:rsidRPr="0062017E" w:rsidRDefault="0062017E" w:rsidP="0062017E">
      <w:pPr>
        <w:pStyle w:val="EndNoteBibliography"/>
        <w:jc w:val="both"/>
        <w:rPr>
          <w:rFonts w:ascii="Times New Roman" w:eastAsiaTheme="minorEastAsia" w:hAnsi="Times New Roman" w:cs="Times New Roman"/>
          <w:noProof/>
        </w:rPr>
      </w:pPr>
      <w:r w:rsidRPr="0062017E">
        <w:rPr>
          <w:rFonts w:ascii="Times New Roman" w:eastAsiaTheme="minorEastAsia" w:hAnsi="Times New Roman" w:cs="Times New Roman"/>
          <w:noProof/>
        </w:rPr>
        <w:t>Zhou, T. (2022), “Understanding online health community users' information adoption intention: an elaboration likelihood model perspective”, Online Information Review, Vol.46 No.1,pp. 134-146.</w:t>
      </w:r>
    </w:p>
    <w:p w14:paraId="595949C3" w14:textId="649A903F" w:rsidR="008168EF" w:rsidRPr="0062017E" w:rsidRDefault="0062017E" w:rsidP="0062017E">
      <w:pPr>
        <w:jc w:val="both"/>
        <w:rPr>
          <w:rFonts w:ascii="Times New Roman" w:hAnsi="Times New Roman" w:cs="Times New Roman"/>
          <w:noProof/>
        </w:rPr>
      </w:pPr>
      <w:r w:rsidRPr="0062017E">
        <w:rPr>
          <w:rFonts w:ascii="Times New Roman" w:hAnsi="Times New Roman" w:cs="Times New Roman"/>
          <w:noProof/>
        </w:rPr>
        <w:lastRenderedPageBreak/>
        <w:fldChar w:fldCharType="end"/>
      </w:r>
    </w:p>
    <w:sectPr w:rsidR="008168EF" w:rsidRPr="0062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Harvard Copy&lt;/Style&gt;&lt;LeftDelim&gt;{&lt;/LeftDelim&gt;&lt;RightDelim&gt;}&lt;/RightDelim&gt;&lt;FontName&gt;宋体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xzeatz6v02tyeaxacxf9thttr0wws02rpp&quot;&gt;My EndNote Library&lt;record-ids&gt;&lt;item&gt;1282&lt;/item&gt;&lt;item&gt;1321&lt;/item&gt;&lt;item&gt;1435&lt;/item&gt;&lt;item&gt;2041&lt;/item&gt;&lt;item&gt;2045&lt;/item&gt;&lt;item&gt;2061&lt;/item&gt;&lt;item&gt;2062&lt;/item&gt;&lt;item&gt;2063&lt;/item&gt;&lt;item&gt;2064&lt;/item&gt;&lt;/record-ids&gt;&lt;/item&gt;&lt;/Libraries&gt;"/>
  </w:docVars>
  <w:rsids>
    <w:rsidRoot w:val="008168EF"/>
    <w:rsid w:val="000177B7"/>
    <w:rsid w:val="000323CE"/>
    <w:rsid w:val="00043387"/>
    <w:rsid w:val="0005454C"/>
    <w:rsid w:val="00054EB1"/>
    <w:rsid w:val="00056270"/>
    <w:rsid w:val="00070091"/>
    <w:rsid w:val="00084C54"/>
    <w:rsid w:val="000B1518"/>
    <w:rsid w:val="00116D5E"/>
    <w:rsid w:val="00134015"/>
    <w:rsid w:val="001A1BE0"/>
    <w:rsid w:val="00201BFB"/>
    <w:rsid w:val="00243F6E"/>
    <w:rsid w:val="00244929"/>
    <w:rsid w:val="00277522"/>
    <w:rsid w:val="00285B04"/>
    <w:rsid w:val="002A2B80"/>
    <w:rsid w:val="002A4F6B"/>
    <w:rsid w:val="002A4FB9"/>
    <w:rsid w:val="002B0211"/>
    <w:rsid w:val="002F0637"/>
    <w:rsid w:val="00311547"/>
    <w:rsid w:val="00312511"/>
    <w:rsid w:val="0031426F"/>
    <w:rsid w:val="003150AD"/>
    <w:rsid w:val="003170B2"/>
    <w:rsid w:val="00322B04"/>
    <w:rsid w:val="00363FEB"/>
    <w:rsid w:val="00366ED2"/>
    <w:rsid w:val="003A4C1E"/>
    <w:rsid w:val="003C7722"/>
    <w:rsid w:val="00404B74"/>
    <w:rsid w:val="004241B7"/>
    <w:rsid w:val="00426E39"/>
    <w:rsid w:val="00437266"/>
    <w:rsid w:val="004473B9"/>
    <w:rsid w:val="00495D16"/>
    <w:rsid w:val="004A30C8"/>
    <w:rsid w:val="004C2A04"/>
    <w:rsid w:val="004E0CF5"/>
    <w:rsid w:val="004E318A"/>
    <w:rsid w:val="005013CE"/>
    <w:rsid w:val="00514763"/>
    <w:rsid w:val="0055241D"/>
    <w:rsid w:val="00563280"/>
    <w:rsid w:val="00567E41"/>
    <w:rsid w:val="005B7030"/>
    <w:rsid w:val="005C6422"/>
    <w:rsid w:val="005D25BC"/>
    <w:rsid w:val="005E7444"/>
    <w:rsid w:val="00601DD1"/>
    <w:rsid w:val="006024F8"/>
    <w:rsid w:val="0062017E"/>
    <w:rsid w:val="0064012E"/>
    <w:rsid w:val="00672091"/>
    <w:rsid w:val="0067657F"/>
    <w:rsid w:val="006B1F43"/>
    <w:rsid w:val="006B224F"/>
    <w:rsid w:val="006C00E2"/>
    <w:rsid w:val="006D1831"/>
    <w:rsid w:val="00750D27"/>
    <w:rsid w:val="007A08DD"/>
    <w:rsid w:val="00805E84"/>
    <w:rsid w:val="008168EF"/>
    <w:rsid w:val="008172C8"/>
    <w:rsid w:val="00820879"/>
    <w:rsid w:val="0082529E"/>
    <w:rsid w:val="008337DB"/>
    <w:rsid w:val="008409AA"/>
    <w:rsid w:val="0084777B"/>
    <w:rsid w:val="00850475"/>
    <w:rsid w:val="00892600"/>
    <w:rsid w:val="008B2090"/>
    <w:rsid w:val="008F6D92"/>
    <w:rsid w:val="00907C0A"/>
    <w:rsid w:val="00945F2A"/>
    <w:rsid w:val="00974126"/>
    <w:rsid w:val="009C43B7"/>
    <w:rsid w:val="009C5081"/>
    <w:rsid w:val="009E6F0D"/>
    <w:rsid w:val="00A55D9C"/>
    <w:rsid w:val="00A576E0"/>
    <w:rsid w:val="00A602E8"/>
    <w:rsid w:val="00A70C20"/>
    <w:rsid w:val="00A7114B"/>
    <w:rsid w:val="00A9138E"/>
    <w:rsid w:val="00AB5B7F"/>
    <w:rsid w:val="00AC51E8"/>
    <w:rsid w:val="00B3035C"/>
    <w:rsid w:val="00B33034"/>
    <w:rsid w:val="00B65CE6"/>
    <w:rsid w:val="00B75773"/>
    <w:rsid w:val="00B804E6"/>
    <w:rsid w:val="00B86373"/>
    <w:rsid w:val="00BA7D35"/>
    <w:rsid w:val="00BB1417"/>
    <w:rsid w:val="00BB3394"/>
    <w:rsid w:val="00BB6183"/>
    <w:rsid w:val="00BD102B"/>
    <w:rsid w:val="00BD16A6"/>
    <w:rsid w:val="00BE08B4"/>
    <w:rsid w:val="00C01B58"/>
    <w:rsid w:val="00C03826"/>
    <w:rsid w:val="00C36958"/>
    <w:rsid w:val="00C53556"/>
    <w:rsid w:val="00C55560"/>
    <w:rsid w:val="00C5607B"/>
    <w:rsid w:val="00C70016"/>
    <w:rsid w:val="00CD4F66"/>
    <w:rsid w:val="00CE08BA"/>
    <w:rsid w:val="00CF234F"/>
    <w:rsid w:val="00CF51BF"/>
    <w:rsid w:val="00D03E5D"/>
    <w:rsid w:val="00D4017A"/>
    <w:rsid w:val="00D51400"/>
    <w:rsid w:val="00D6265D"/>
    <w:rsid w:val="00D75B72"/>
    <w:rsid w:val="00D9336C"/>
    <w:rsid w:val="00DA57B5"/>
    <w:rsid w:val="00DA742F"/>
    <w:rsid w:val="00DB1B2A"/>
    <w:rsid w:val="00DC0805"/>
    <w:rsid w:val="00DC7CA4"/>
    <w:rsid w:val="00DD6CF0"/>
    <w:rsid w:val="00DE6CC6"/>
    <w:rsid w:val="00DF60BB"/>
    <w:rsid w:val="00E04E1E"/>
    <w:rsid w:val="00E071B0"/>
    <w:rsid w:val="00E25A50"/>
    <w:rsid w:val="00E27952"/>
    <w:rsid w:val="00E34E63"/>
    <w:rsid w:val="00E442A7"/>
    <w:rsid w:val="00E57CC6"/>
    <w:rsid w:val="00E92AAC"/>
    <w:rsid w:val="00E9587D"/>
    <w:rsid w:val="00EA4EA9"/>
    <w:rsid w:val="00EB1A78"/>
    <w:rsid w:val="00ED3E03"/>
    <w:rsid w:val="00ED68D3"/>
    <w:rsid w:val="00F238C6"/>
    <w:rsid w:val="00F77183"/>
    <w:rsid w:val="00F82723"/>
    <w:rsid w:val="00F82844"/>
    <w:rsid w:val="00F845D3"/>
    <w:rsid w:val="00F91513"/>
    <w:rsid w:val="00FA346A"/>
    <w:rsid w:val="00FD40C2"/>
    <w:rsid w:val="00FD7F3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8B290"/>
  <w15:chartTrackingRefBased/>
  <w15:docId w15:val="{A3C34EE8-C579-7742-90C6-A11A2DBB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EF"/>
    <w:rPr>
      <w:rFonts w:ascii="宋体" w:hAnsi="宋体" w:cs="宋体"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无格式表格 21"/>
    <w:basedOn w:val="a1"/>
    <w:uiPriority w:val="42"/>
    <w:qFormat/>
    <w:rsid w:val="00F238C6"/>
    <w:pPr>
      <w:jc w:val="center"/>
    </w:pPr>
    <w:rPr>
      <w:rFonts w:ascii="Times New Roman" w:eastAsia="宋体" w:hAnsi="Times New Roman" w:cs="Times New Roman"/>
      <w:kern w:val="0"/>
      <w:sz w:val="18"/>
      <w:szCs w:val="20"/>
      <w14:ligatures w14:val="none"/>
    </w:rPr>
    <w:tblPr>
      <w:tblBorders>
        <w:top w:val="single" w:sz="4" w:space="0" w:color="7F7F7F"/>
        <w:bottom w:val="single" w:sz="4" w:space="0" w:color="7F7F7F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1">
    <w:name w:val="toc 1"/>
    <w:basedOn w:val="a"/>
    <w:next w:val="a"/>
    <w:autoRedefine/>
    <w:uiPriority w:val="39"/>
    <w:unhideWhenUsed/>
    <w:qFormat/>
    <w:rsid w:val="002F0637"/>
    <w:pPr>
      <w:spacing w:before="120" w:after="120"/>
    </w:pPr>
    <w:rPr>
      <w:rFonts w:asciiTheme="minorHAnsi" w:eastAsia="黑体"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2F0637"/>
    <w:pPr>
      <w:spacing w:line="400" w:lineRule="exact"/>
      <w:ind w:leftChars="200" w:left="200" w:rightChars="100" w:right="100"/>
    </w:pPr>
    <w:rPr>
      <w:rFonts w:ascii="Times New Roman" w:eastAsia="宋体" w:hAnsi="Times New Roman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F0637"/>
    <w:pPr>
      <w:ind w:leftChars="400" w:left="400"/>
    </w:pPr>
    <w:rPr>
      <w:rFonts w:ascii="Times New Roman" w:eastAsia="宋体" w:hAnsi="Times New Roman"/>
      <w:iCs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62017E"/>
    <w:pPr>
      <w:jc w:val="center"/>
    </w:pPr>
    <w:rPr>
      <w:rFonts w:eastAsia="宋体"/>
    </w:rPr>
  </w:style>
  <w:style w:type="character" w:customStyle="1" w:styleId="EndNoteBibliographyTitle0">
    <w:name w:val="EndNote Bibliography Title 字符"/>
    <w:basedOn w:val="a0"/>
    <w:link w:val="EndNoteBibliographyTitle"/>
    <w:rsid w:val="0062017E"/>
    <w:rPr>
      <w:rFonts w:ascii="宋体" w:eastAsia="宋体" w:hAnsi="宋体" w:cs="宋体"/>
      <w:kern w:val="0"/>
      <w:sz w:val="24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62017E"/>
    <w:rPr>
      <w:rFonts w:eastAsia="宋体"/>
    </w:rPr>
  </w:style>
  <w:style w:type="character" w:customStyle="1" w:styleId="EndNoteBibliography0">
    <w:name w:val="EndNote Bibliography 字符"/>
    <w:basedOn w:val="a0"/>
    <w:link w:val="EndNoteBibliography"/>
    <w:rsid w:val="0062017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jing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Office</cp:lastModifiedBy>
  <cp:revision>2</cp:revision>
  <dcterms:created xsi:type="dcterms:W3CDTF">2025-05-29T00:46:00Z</dcterms:created>
  <dcterms:modified xsi:type="dcterms:W3CDTF">2025-05-29T00:56:00Z</dcterms:modified>
</cp:coreProperties>
</file>