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06E27" w14:textId="77777777" w:rsidR="008168EF" w:rsidRPr="0045735B" w:rsidRDefault="008168EF" w:rsidP="008168EF">
      <w:pPr>
        <w:spacing w:beforeLines="50" w:before="156" w:line="360" w:lineRule="auto"/>
        <w:outlineLvl w:val="0"/>
        <w:rPr>
          <w:rFonts w:ascii="Times New Roman" w:hAnsi="Times New Roman"/>
          <w:b/>
        </w:rPr>
      </w:pPr>
      <w:r w:rsidRPr="009101A3">
        <w:rPr>
          <w:rFonts w:ascii="Times New Roman" w:hAnsi="Times New Roman"/>
          <w:b/>
        </w:rPr>
        <w:t>Appendix</w:t>
      </w:r>
      <w:r w:rsidRPr="0045735B">
        <w:rPr>
          <w:rFonts w:ascii="Times New Roman" w:hAnsi="Times New Roman"/>
          <w:b/>
        </w:rPr>
        <w:t xml:space="preserve"> A</w:t>
      </w:r>
    </w:p>
    <w:p w14:paraId="002E7DC0" w14:textId="77777777" w:rsidR="008168EF" w:rsidRDefault="008168EF" w:rsidP="008168EF">
      <w:pPr>
        <w:widowControl w:val="0"/>
        <w:spacing w:beforeLines="50" w:before="156" w:line="360" w:lineRule="auto"/>
        <w:jc w:val="both"/>
        <w:outlineLvl w:val="0"/>
        <w:rPr>
          <w:rFonts w:ascii="Times New Roman" w:eastAsia="黑体" w:hAnsi="Times New Roman" w:cs="Times New Roman"/>
          <w:b/>
          <w:i/>
          <w:iCs/>
          <w:kern w:val="2"/>
        </w:rPr>
      </w:pPr>
      <w:r w:rsidRPr="0009379E">
        <w:rPr>
          <w:rFonts w:ascii="Times New Roman" w:eastAsia="黑体" w:hAnsi="Times New Roman" w:cs="Times New Roman"/>
          <w:b/>
          <w:i/>
          <w:iCs/>
          <w:kern w:val="2"/>
        </w:rPr>
        <w:t>The Impact of the Big Five Personality on AIGC Information Adoption</w:t>
      </w:r>
      <w:r w:rsidRPr="0009379E">
        <w:rPr>
          <w:rFonts w:ascii="Times New Roman" w:eastAsia="黑体" w:hAnsi="Times New Roman" w:cs="Times New Roman" w:hint="eastAsia"/>
          <w:b/>
          <w:i/>
          <w:iCs/>
          <w:kern w:val="2"/>
        </w:rPr>
        <w:t xml:space="preserve"> </w:t>
      </w:r>
      <w:r w:rsidRPr="0009379E">
        <w:rPr>
          <w:rFonts w:ascii="Times New Roman" w:eastAsia="黑体" w:hAnsi="Times New Roman" w:cs="Times New Roman"/>
          <w:b/>
          <w:i/>
          <w:iCs/>
          <w:kern w:val="2"/>
        </w:rPr>
        <w:t>Questio</w:t>
      </w:r>
      <w:r>
        <w:rPr>
          <w:rFonts w:ascii="Times New Roman" w:eastAsia="黑体" w:hAnsi="Times New Roman" w:cs="Times New Roman"/>
          <w:b/>
          <w:i/>
          <w:iCs/>
          <w:kern w:val="2"/>
        </w:rPr>
        <w:t>n</w:t>
      </w:r>
      <w:r w:rsidRPr="0009379E">
        <w:rPr>
          <w:rFonts w:ascii="Times New Roman" w:eastAsia="黑体" w:hAnsi="Times New Roman" w:cs="Times New Roman"/>
          <w:b/>
          <w:i/>
          <w:iCs/>
          <w:kern w:val="2"/>
        </w:rPr>
        <w:t>naire</w:t>
      </w:r>
    </w:p>
    <w:p w14:paraId="4D4DD17F" w14:textId="77777777" w:rsidR="00ED3E03" w:rsidRPr="008168EF" w:rsidRDefault="00ED3E03"/>
    <w:tbl>
      <w:tblPr>
        <w:tblStyle w:val="21"/>
        <w:tblW w:w="8306" w:type="dxa"/>
        <w:tblLook w:val="04A0" w:firstRow="1" w:lastRow="0" w:firstColumn="1" w:lastColumn="0" w:noHBand="0" w:noVBand="1"/>
      </w:tblPr>
      <w:tblGrid>
        <w:gridCol w:w="1546"/>
        <w:gridCol w:w="960"/>
        <w:gridCol w:w="4156"/>
        <w:gridCol w:w="1644"/>
      </w:tblGrid>
      <w:tr w:rsidR="008168EF" w:rsidRPr="004119BE" w14:paraId="3318ABDC" w14:textId="77777777" w:rsidTr="00430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16F97E7" w14:textId="77777777" w:rsidR="008168EF" w:rsidRPr="004119BE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4119B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Factor</w:t>
            </w:r>
          </w:p>
        </w:tc>
        <w:tc>
          <w:tcPr>
            <w:tcW w:w="960" w:type="dxa"/>
            <w:hideMark/>
          </w:tcPr>
          <w:p w14:paraId="41235F7F" w14:textId="77777777" w:rsidR="008168EF" w:rsidRPr="004119BE" w:rsidRDefault="008168EF" w:rsidP="004306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4119B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158" w:type="dxa"/>
            <w:hideMark/>
          </w:tcPr>
          <w:p w14:paraId="0513582B" w14:textId="77777777" w:rsidR="008168EF" w:rsidRPr="004119BE" w:rsidRDefault="008168EF" w:rsidP="004306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4119B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Question</w:t>
            </w:r>
          </w:p>
        </w:tc>
        <w:tc>
          <w:tcPr>
            <w:tcW w:w="1645" w:type="dxa"/>
            <w:hideMark/>
          </w:tcPr>
          <w:p w14:paraId="522A129B" w14:textId="77777777" w:rsidR="008168EF" w:rsidRPr="004119BE" w:rsidRDefault="008168EF" w:rsidP="004306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4119BE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References</w:t>
            </w:r>
          </w:p>
        </w:tc>
      </w:tr>
      <w:tr w:rsidR="008168EF" w:rsidRPr="00F61DE2" w14:paraId="24381A11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5485F1CF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AIGC information quality(Q)</w:t>
            </w:r>
          </w:p>
        </w:tc>
        <w:tc>
          <w:tcPr>
            <w:tcW w:w="960" w:type="dxa"/>
            <w:noWrap/>
            <w:hideMark/>
          </w:tcPr>
          <w:p w14:paraId="319A78B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Q1</w:t>
            </w:r>
          </w:p>
        </w:tc>
        <w:tc>
          <w:tcPr>
            <w:tcW w:w="4158" w:type="dxa"/>
            <w:noWrap/>
            <w:hideMark/>
          </w:tcPr>
          <w:p w14:paraId="0E15577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Artificial Intelligence Generated Content (AIGC) is complete and abundant.</w:t>
            </w:r>
          </w:p>
        </w:tc>
        <w:tc>
          <w:tcPr>
            <w:tcW w:w="1645" w:type="dxa"/>
            <w:vMerge w:val="restart"/>
            <w:noWrap/>
            <w:hideMark/>
          </w:tcPr>
          <w:p w14:paraId="63C8AA3F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PEVuZE5vdGU+PENpdGU+PEF1dGhvcj5WZXJtYTwvQXV0aG9yPjxZZWFyPjIwMjM8L1llYXI+PFJl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PEVuZE5vdGU+PENpdGU+PEF1dGhvcj5WZXJtYTwvQXV0aG9yPjxZZWFyPjIwMjM8L1llYXI+PFJl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EN.CITE.DATA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 w:themeColor="text1"/>
                <w:sz w:val="18"/>
                <w:szCs w:val="18"/>
              </w:rPr>
              <w:t>(Cheung et al., 2008; Sussman and Siegal, 2003; Verma et al., 2023)</w:t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168EF" w:rsidRPr="00F61DE2" w14:paraId="46249A4A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74CB63A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4F77D7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Q2</w:t>
            </w:r>
          </w:p>
        </w:tc>
        <w:tc>
          <w:tcPr>
            <w:tcW w:w="4158" w:type="dxa"/>
            <w:noWrap/>
            <w:hideMark/>
          </w:tcPr>
          <w:p w14:paraId="55948F53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Artificial Intelligence Generated Content (AIGC) is relatively new and timely.</w:t>
            </w:r>
          </w:p>
        </w:tc>
        <w:tc>
          <w:tcPr>
            <w:tcW w:w="1645" w:type="dxa"/>
            <w:vMerge/>
            <w:hideMark/>
          </w:tcPr>
          <w:p w14:paraId="3F4B486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805547A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053FD5B0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CF57B6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Q3</w:t>
            </w:r>
          </w:p>
        </w:tc>
        <w:tc>
          <w:tcPr>
            <w:tcW w:w="4158" w:type="dxa"/>
            <w:noWrap/>
            <w:hideMark/>
          </w:tcPr>
          <w:p w14:paraId="708B2C26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the structure and expression of Artificial Intelligence Generated Content (AIGC) are clear.</w:t>
            </w:r>
          </w:p>
        </w:tc>
        <w:tc>
          <w:tcPr>
            <w:tcW w:w="1645" w:type="dxa"/>
            <w:vMerge/>
            <w:hideMark/>
          </w:tcPr>
          <w:p w14:paraId="2629AE0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78FD533D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6F868650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 xml:space="preserve">AIGC Information source </w:t>
            </w:r>
            <w:proofErr w:type="gramStart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credibility(</w:t>
            </w:r>
            <w:proofErr w:type="gramEnd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AC)</w:t>
            </w:r>
          </w:p>
        </w:tc>
        <w:tc>
          <w:tcPr>
            <w:tcW w:w="960" w:type="dxa"/>
            <w:noWrap/>
            <w:hideMark/>
          </w:tcPr>
          <w:p w14:paraId="16DB9B88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AC1</w:t>
            </w:r>
          </w:p>
        </w:tc>
        <w:tc>
          <w:tcPr>
            <w:tcW w:w="4158" w:type="dxa"/>
            <w:noWrap/>
            <w:hideMark/>
          </w:tcPr>
          <w:p w14:paraId="01EA7C9D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The sources of Artificial Intelligence Generated Content (AIGC) are reliable.</w:t>
            </w:r>
          </w:p>
        </w:tc>
        <w:tc>
          <w:tcPr>
            <w:tcW w:w="1645" w:type="dxa"/>
            <w:vMerge w:val="restart"/>
            <w:noWrap/>
            <w:hideMark/>
          </w:tcPr>
          <w:p w14:paraId="1BBB3C1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PEVuZE5vdGU+PENpdGU+PEF1dGhvcj5TdXNzbWFuPC9BdXRob3I+PFllYXI+MjAwMzwvWWVhcj48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PEVuZE5vdGU+PENpdGU+PEF1dGhvcj5TdXNzbWFuPC9BdXRob3I+PFllYXI+MjAwMzwvWWVhcj48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EN.CITE.DATA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 w:themeColor="text1"/>
                <w:sz w:val="18"/>
                <w:szCs w:val="18"/>
              </w:rPr>
              <w:t>(Sussman and Siegal, 2003; Verma et al., 2023)</w:t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168EF" w:rsidRPr="00F61DE2" w14:paraId="32609C0E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296F38EF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AE7E05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AC2</w:t>
            </w:r>
          </w:p>
        </w:tc>
        <w:tc>
          <w:tcPr>
            <w:tcW w:w="4158" w:type="dxa"/>
            <w:noWrap/>
            <w:hideMark/>
          </w:tcPr>
          <w:p w14:paraId="1C9680AA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The sources of Artificial Intelligence Generated Content (AIGC) are trustworthy.</w:t>
            </w:r>
          </w:p>
        </w:tc>
        <w:tc>
          <w:tcPr>
            <w:tcW w:w="1645" w:type="dxa"/>
            <w:vMerge/>
            <w:hideMark/>
          </w:tcPr>
          <w:p w14:paraId="54D2B46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91AC1EF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F4F927D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AB3913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AC3</w:t>
            </w:r>
          </w:p>
        </w:tc>
        <w:tc>
          <w:tcPr>
            <w:tcW w:w="4158" w:type="dxa"/>
            <w:noWrap/>
            <w:hideMark/>
          </w:tcPr>
          <w:p w14:paraId="05D7A41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The sources of Artificial Intelligence Generated Content (AIGC) are authoritative.</w:t>
            </w:r>
          </w:p>
        </w:tc>
        <w:tc>
          <w:tcPr>
            <w:tcW w:w="1645" w:type="dxa"/>
            <w:vMerge/>
            <w:hideMark/>
          </w:tcPr>
          <w:p w14:paraId="3CBF7C9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68C40F7A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328EBFF2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AIGC information usefulness(U)</w:t>
            </w:r>
          </w:p>
        </w:tc>
        <w:tc>
          <w:tcPr>
            <w:tcW w:w="960" w:type="dxa"/>
            <w:noWrap/>
            <w:hideMark/>
          </w:tcPr>
          <w:p w14:paraId="296683C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U1</w:t>
            </w:r>
          </w:p>
        </w:tc>
        <w:tc>
          <w:tcPr>
            <w:tcW w:w="4158" w:type="dxa"/>
            <w:noWrap/>
            <w:hideMark/>
          </w:tcPr>
          <w:p w14:paraId="5CD9389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the content generated by Artificial Intelligence (AIGC) can meet my information needs.</w:t>
            </w:r>
          </w:p>
        </w:tc>
        <w:tc>
          <w:tcPr>
            <w:tcW w:w="1645" w:type="dxa"/>
            <w:vMerge w:val="restart"/>
            <w:noWrap/>
            <w:hideMark/>
          </w:tcPr>
          <w:p w14:paraId="145DAD0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PEVuZE5vdGU+PENpdGU+PEF1dGhvcj5TdXNzbWFuPC9BdXRob3I+PFllYXI+MjAwMzwvWWVhcj48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PEVuZE5vdGU+PENpdGU+PEF1dGhvcj5TdXNzbWFuPC9BdXRob3I+PFllYXI+MjAwMzwvWWVhcj48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EN.CITE.DATA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 w:themeColor="text1"/>
                <w:sz w:val="18"/>
                <w:szCs w:val="18"/>
              </w:rPr>
              <w:t>(Sussman and Siegal, 2003; Verma et al., 2023)</w:t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168EF" w:rsidRPr="00F61DE2" w14:paraId="64C17DB7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492BA06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4BF757F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U2</w:t>
            </w:r>
          </w:p>
        </w:tc>
        <w:tc>
          <w:tcPr>
            <w:tcW w:w="4158" w:type="dxa"/>
            <w:noWrap/>
            <w:hideMark/>
          </w:tcPr>
          <w:p w14:paraId="6AF5714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the content generated by Artificial Intelligence (AIGC) can help me solve problems.</w:t>
            </w:r>
          </w:p>
        </w:tc>
        <w:tc>
          <w:tcPr>
            <w:tcW w:w="1645" w:type="dxa"/>
            <w:vMerge/>
            <w:hideMark/>
          </w:tcPr>
          <w:p w14:paraId="6507512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7377E57C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6E00BDE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D83353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U3</w:t>
            </w:r>
          </w:p>
        </w:tc>
        <w:tc>
          <w:tcPr>
            <w:tcW w:w="4158" w:type="dxa"/>
            <w:noWrap/>
            <w:hideMark/>
          </w:tcPr>
          <w:p w14:paraId="1D9E6703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that the content generated by Artificial Intelligence (AIGC) is valuable.</w:t>
            </w:r>
          </w:p>
        </w:tc>
        <w:tc>
          <w:tcPr>
            <w:tcW w:w="1645" w:type="dxa"/>
            <w:vMerge/>
            <w:hideMark/>
          </w:tcPr>
          <w:p w14:paraId="60E2AF9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6A7ADC0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59ABC2E0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 xml:space="preserve">AIGC information adoption </w:t>
            </w:r>
            <w:proofErr w:type="gramStart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Intention(</w:t>
            </w:r>
            <w:proofErr w:type="gramEnd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AI)</w:t>
            </w:r>
          </w:p>
        </w:tc>
        <w:tc>
          <w:tcPr>
            <w:tcW w:w="960" w:type="dxa"/>
            <w:noWrap/>
            <w:hideMark/>
          </w:tcPr>
          <w:p w14:paraId="2D5FFCE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AI1</w:t>
            </w:r>
          </w:p>
        </w:tc>
        <w:tc>
          <w:tcPr>
            <w:tcW w:w="4158" w:type="dxa"/>
            <w:noWrap/>
            <w:hideMark/>
          </w:tcPr>
          <w:p w14:paraId="567597C9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willing to use AIGC information.</w:t>
            </w:r>
          </w:p>
        </w:tc>
        <w:tc>
          <w:tcPr>
            <w:tcW w:w="1645" w:type="dxa"/>
            <w:vMerge w:val="restart"/>
            <w:noWrap/>
            <w:hideMark/>
          </w:tcPr>
          <w:p w14:paraId="784CD58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PEVuZE5vdGU+PENpdGU+PEF1dGhvcj5ZdTwvQXV0aG9yPjxZZWFyPjIwMjQ8L1llYXI+PFJlY051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PEVuZE5vdGU+PENpdGU+PEF1dGhvcj5ZdTwvQXV0aG9yPjxZZWFyPjIwMjQ8L1llYXI+PFJlY051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EN.CITE.DATA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 w:themeColor="text1"/>
                <w:sz w:val="18"/>
                <w:szCs w:val="18"/>
              </w:rPr>
              <w:t>(Bhattacherjee, 2001; Yu, 2024a; Zhou, 2022)</w:t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168EF" w:rsidRPr="00F61DE2" w14:paraId="4C8DDC00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59C16A34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C14235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AI2</w:t>
            </w:r>
          </w:p>
        </w:tc>
        <w:tc>
          <w:tcPr>
            <w:tcW w:w="4158" w:type="dxa"/>
            <w:noWrap/>
            <w:hideMark/>
          </w:tcPr>
          <w:p w14:paraId="5B9D4B6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will maintain or even increase the frequency of using AIGC information.</w:t>
            </w:r>
          </w:p>
        </w:tc>
        <w:tc>
          <w:tcPr>
            <w:tcW w:w="1645" w:type="dxa"/>
            <w:vMerge/>
            <w:hideMark/>
          </w:tcPr>
          <w:p w14:paraId="3C6367B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2B51711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793DB8A6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4FE1B18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AI3</w:t>
            </w:r>
          </w:p>
        </w:tc>
        <w:tc>
          <w:tcPr>
            <w:tcW w:w="4158" w:type="dxa"/>
            <w:noWrap/>
            <w:hideMark/>
          </w:tcPr>
          <w:p w14:paraId="2064D11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willing to recommend others to utilize AIGC information.</w:t>
            </w:r>
          </w:p>
        </w:tc>
        <w:tc>
          <w:tcPr>
            <w:tcW w:w="1645" w:type="dxa"/>
            <w:vMerge/>
            <w:hideMark/>
          </w:tcPr>
          <w:p w14:paraId="56B5ACD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E3F5CD5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4842A1EB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lastRenderedPageBreak/>
              <w:t xml:space="preserve">AIGC information adoption </w:t>
            </w:r>
            <w:proofErr w:type="gramStart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behavior(</w:t>
            </w:r>
            <w:proofErr w:type="gramEnd"/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AB)</w:t>
            </w:r>
          </w:p>
        </w:tc>
        <w:tc>
          <w:tcPr>
            <w:tcW w:w="960" w:type="dxa"/>
            <w:noWrap/>
            <w:hideMark/>
          </w:tcPr>
          <w:p w14:paraId="3F4A9DC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AB1</w:t>
            </w:r>
          </w:p>
        </w:tc>
        <w:tc>
          <w:tcPr>
            <w:tcW w:w="4158" w:type="dxa"/>
            <w:noWrap/>
            <w:hideMark/>
          </w:tcPr>
          <w:p w14:paraId="2C94646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will apply the useful Artificial Intelligence Generated Content (AIGC) to my study, work</w: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,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 and life.</w:t>
            </w:r>
          </w:p>
        </w:tc>
        <w:tc>
          <w:tcPr>
            <w:tcW w:w="1645" w:type="dxa"/>
            <w:vMerge w:val="restart"/>
            <w:noWrap/>
            <w:hideMark/>
          </w:tcPr>
          <w:p w14:paraId="53DC1C88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PEVuZE5vdGU+PENpdGU+PEF1dGhvcj5IZW5uaWctVGh1cmF1PC9BdXRob3I+PFllYXI+MjAwNDwv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begin">
                <w:fldData xml:space="preserve">PEVuZE5vdGU+PENpdGU+PEF1dGhvcj5IZW5uaWctVGh1cmF1PC9BdXRob3I+PFllYXI+MjAwNDwv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</w:fldData>
              </w:fldCha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ADDIN EN.CITE.DATA </w:instrTex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 w:themeColor="text1"/>
                <w:sz w:val="18"/>
                <w:szCs w:val="18"/>
              </w:rPr>
              <w:t>(F Huo, 2024; Hennig-Thurau et al., 2004; Verma et al., 2023)</w:t>
            </w:r>
            <w:r w:rsidRPr="00F61DE2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168EF" w:rsidRPr="00F61DE2" w14:paraId="6A2C7A55" w14:textId="77777777" w:rsidTr="0043065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FD91F8A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79BA18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AB2</w:t>
            </w:r>
          </w:p>
        </w:tc>
        <w:tc>
          <w:tcPr>
            <w:tcW w:w="4158" w:type="dxa"/>
            <w:noWrap/>
            <w:hideMark/>
          </w:tcPr>
          <w:p w14:paraId="5890EBA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currently use Artificial Intelligence Generated Content (AIGC) quite frequently every day.</w:t>
            </w:r>
          </w:p>
        </w:tc>
        <w:tc>
          <w:tcPr>
            <w:tcW w:w="1645" w:type="dxa"/>
            <w:vMerge/>
            <w:hideMark/>
          </w:tcPr>
          <w:p w14:paraId="4AAD01D7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12C1CD3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75DF7E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AFD324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AB3</w:t>
            </w:r>
          </w:p>
        </w:tc>
        <w:tc>
          <w:tcPr>
            <w:tcW w:w="4158" w:type="dxa"/>
            <w:noWrap/>
            <w:hideMark/>
          </w:tcPr>
          <w:p w14:paraId="5E7E152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will share the Artificial Intelligence Generated Content (AIGC) that I approve of with others.</w:t>
            </w:r>
          </w:p>
        </w:tc>
        <w:tc>
          <w:tcPr>
            <w:tcW w:w="1645" w:type="dxa"/>
            <w:vMerge/>
            <w:hideMark/>
          </w:tcPr>
          <w:p w14:paraId="25FE205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A595B07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345A955B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Neuroticism (NE)</w:t>
            </w:r>
          </w:p>
        </w:tc>
        <w:tc>
          <w:tcPr>
            <w:tcW w:w="960" w:type="dxa"/>
            <w:noWrap/>
            <w:hideMark/>
          </w:tcPr>
          <w:p w14:paraId="1220A19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NE1</w:t>
            </w:r>
          </w:p>
        </w:tc>
        <w:tc>
          <w:tcPr>
            <w:tcW w:w="4158" w:type="dxa"/>
            <w:noWrap/>
            <w:hideMark/>
          </w:tcPr>
          <w:p w14:paraId="08E32BE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often worry that something bad is going to happen.</w:t>
            </w:r>
          </w:p>
        </w:tc>
        <w:tc>
          <w:tcPr>
            <w:tcW w:w="1645" w:type="dxa"/>
            <w:vMerge w:val="restart"/>
            <w:noWrap/>
            <w:hideMark/>
          </w:tcPr>
          <w:p w14:paraId="0E17991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&lt;EndNote&gt;&lt;Cite&gt;&lt;Author&gt;Wang&lt;/Author&gt;&lt;Year&gt;2011&lt;/Year&gt;&lt;RecNum&gt;2041&lt;/RecNum&gt;&lt;DisplayText&gt;(Wang et al., 2011)&lt;/DisplayText&gt;&lt;record&gt;&lt;rec-number&gt;2041&lt;/rec-number&gt;&lt;foreign-keys&gt;&lt;key app="EN" db-id="pvxzeatz6v02tyeaxacxf9thttr0wws02rpp" timestamp="1731996356"&gt;2041&lt;/key&gt;&lt;/foreign-keys&gt;&lt;ref-type name="Journal Article"&gt;17&lt;/ref-type&gt;&lt;contributors&gt;&lt;authors&gt;&lt;author&gt;MengCheng Wang&lt;/author&gt;&lt;author&gt;XiaoYang Dai&lt;/author&gt;&lt;author&gt;ShuJiao Yao&lt;/author&gt;&lt;/authors&gt;&lt;/contributors&gt;&lt;titles&gt;&lt;title&gt;Development of the C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 xml:space="preserve">hinese Big Five Personality Inventory (CBF-PI) 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Ⅲ：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Psychometric Properties of CBF-PI Brief Version&lt;/title&gt;&lt;secondary-title&gt;Chinese Journal of Clinical Psychology&lt;/secondary-title&gt;&lt;/titles&gt;&lt;periodical&gt;&lt;full-title&gt;Chinese Journal of Clinical Psychology&lt;/full-</w:instrTex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>title&gt;&lt;/periodical&gt;&lt;pages&gt;454-457&lt;/pages&gt;&lt;volume&gt;19&lt;/volume&gt;&lt;number&gt;04&lt;/number&gt;&lt;dates&gt;&lt;year&gt;2011&lt;/year&gt;&lt;/dates&gt;&lt;urls&gt;&lt;/urls&gt;&lt;/record&gt;&lt;/Cite&gt;&lt;/EndNote&gt;</w:instrTex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eastAsia="DengXian" w:hAnsi="Times New Roman" w:cs="Times New Roman"/>
                <w:noProof/>
                <w:color w:val="000000"/>
                <w:sz w:val="18"/>
                <w:szCs w:val="18"/>
              </w:rPr>
              <w:t>(Wang et al., 2011)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168EF" w:rsidRPr="00F61DE2" w14:paraId="42861E2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105FA8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D69D95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NE2</w:t>
            </w:r>
          </w:p>
        </w:tc>
        <w:tc>
          <w:tcPr>
            <w:tcW w:w="4158" w:type="dxa"/>
            <w:noWrap/>
            <w:hideMark/>
          </w:tcPr>
          <w:p w14:paraId="50C41B46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frequently feel afraid.</w:t>
            </w:r>
          </w:p>
        </w:tc>
        <w:tc>
          <w:tcPr>
            <w:tcW w:w="1645" w:type="dxa"/>
            <w:vMerge/>
            <w:hideMark/>
          </w:tcPr>
          <w:p w14:paraId="0E57348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8B05234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2E402147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D49697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NE3</w:t>
            </w:r>
          </w:p>
        </w:tc>
        <w:tc>
          <w:tcPr>
            <w:tcW w:w="4158" w:type="dxa"/>
            <w:noWrap/>
            <w:hideMark/>
          </w:tcPr>
          <w:p w14:paraId="3460282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Sometimes I feel that I'm worthless.</w:t>
            </w:r>
          </w:p>
        </w:tc>
        <w:tc>
          <w:tcPr>
            <w:tcW w:w="1645" w:type="dxa"/>
            <w:vMerge/>
            <w:hideMark/>
          </w:tcPr>
          <w:p w14:paraId="67F0B72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906C4C3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F4E5D59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3C5FEB9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NE4</w:t>
            </w:r>
          </w:p>
        </w:tc>
        <w:tc>
          <w:tcPr>
            <w:tcW w:w="4158" w:type="dxa"/>
            <w:noWrap/>
            <w:hideMark/>
          </w:tcPr>
          <w:p w14:paraId="46DE961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see myself as someone who is depressed, blue*</w:t>
            </w:r>
          </w:p>
        </w:tc>
        <w:tc>
          <w:tcPr>
            <w:tcW w:w="1645" w:type="dxa"/>
            <w:vMerge/>
            <w:hideMark/>
          </w:tcPr>
          <w:p w14:paraId="642FCE3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B411FB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3B729D5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14CCA4A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NE5</w:t>
            </w:r>
          </w:p>
        </w:tc>
        <w:tc>
          <w:tcPr>
            <w:tcW w:w="4158" w:type="dxa"/>
            <w:noWrap/>
            <w:hideMark/>
          </w:tcPr>
          <w:p w14:paraId="09D64197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often relate others' casual remarks to myself.</w:t>
            </w:r>
          </w:p>
        </w:tc>
        <w:tc>
          <w:tcPr>
            <w:tcW w:w="1645" w:type="dxa"/>
            <w:vMerge/>
            <w:hideMark/>
          </w:tcPr>
          <w:p w14:paraId="7B9EEEE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A405358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2C698D43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85D138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NE6</w:t>
            </w:r>
          </w:p>
        </w:tc>
        <w:tc>
          <w:tcPr>
            <w:tcW w:w="4158" w:type="dxa"/>
            <w:noWrap/>
            <w:hideMark/>
          </w:tcPr>
          <w:p w14:paraId="55C27011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When facing pressure, I have a feeling of being on the verge of breaking down.</w:t>
            </w:r>
          </w:p>
        </w:tc>
        <w:tc>
          <w:tcPr>
            <w:tcW w:w="1645" w:type="dxa"/>
            <w:vMerge/>
            <w:hideMark/>
          </w:tcPr>
          <w:p w14:paraId="1F52101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31EEEA6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00CA1CA8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4BA09A8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NE7</w:t>
            </w:r>
          </w:p>
        </w:tc>
        <w:tc>
          <w:tcPr>
            <w:tcW w:w="4158" w:type="dxa"/>
            <w:noWrap/>
            <w:hideMark/>
          </w:tcPr>
          <w:p w14:paraId="50116DD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often worry about insignificant things.</w:t>
            </w:r>
          </w:p>
        </w:tc>
        <w:tc>
          <w:tcPr>
            <w:tcW w:w="1645" w:type="dxa"/>
            <w:vMerge/>
            <w:hideMark/>
          </w:tcPr>
          <w:p w14:paraId="47AEAC9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4A690D92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24B62415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A9301E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NE8</w:t>
            </w:r>
          </w:p>
        </w:tc>
        <w:tc>
          <w:tcPr>
            <w:tcW w:w="4158" w:type="dxa"/>
            <w:noWrap/>
            <w:hideMark/>
          </w:tcPr>
          <w:p w14:paraId="74BE1286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frequently feel uneasy inside.</w:t>
            </w:r>
          </w:p>
        </w:tc>
        <w:tc>
          <w:tcPr>
            <w:tcW w:w="1645" w:type="dxa"/>
            <w:vMerge/>
            <w:hideMark/>
          </w:tcPr>
          <w:p w14:paraId="3AD9A3A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6D2B791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3B3A7F31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Conscientiousness (C)</w:t>
            </w:r>
          </w:p>
        </w:tc>
        <w:tc>
          <w:tcPr>
            <w:tcW w:w="960" w:type="dxa"/>
            <w:noWrap/>
            <w:hideMark/>
          </w:tcPr>
          <w:p w14:paraId="4E2E5CE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C1</w:t>
            </w:r>
          </w:p>
        </w:tc>
        <w:tc>
          <w:tcPr>
            <w:tcW w:w="4158" w:type="dxa"/>
            <w:noWrap/>
            <w:hideMark/>
          </w:tcPr>
          <w:p w14:paraId="63AE1B06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At work, I often just aim to get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by.*</w:t>
            </w:r>
            <w:proofErr w:type="gramEnd"/>
          </w:p>
        </w:tc>
        <w:tc>
          <w:tcPr>
            <w:tcW w:w="1645" w:type="dxa"/>
            <w:vMerge w:val="restart"/>
            <w:noWrap/>
            <w:hideMark/>
          </w:tcPr>
          <w:p w14:paraId="294F959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&lt;EndNote&gt;&lt;Cite&gt;&lt;Author&gt;Wang&lt;/Author&gt;&lt;Year&gt;2011&lt;/Year&gt;&lt;RecNum&gt;2041&lt;/RecNum&gt;&lt;DisplayText&gt;(Wang et al., 2011)&lt;/DisplayText&gt;&lt;record&gt;&lt;rec-number&gt;2041&lt;/rec-number&gt;&lt;foreign-keys&gt;&lt;key app="EN" db-id="pvxzeatz6v02tyeaxacxf9thttr0wws02rpp" timestamp="1731996356"&gt;2041&lt;/key&gt;&lt;/foreign-keys&gt;&lt;ref-type name="Journal Article"&gt;17&lt;/ref-type&gt;&lt;contributors&gt;&lt;authors&gt;&lt;author&gt;MengCheng Wang&lt;/author&gt;&lt;author&gt;XiaoYang Dai&lt;/author&gt;&lt;author&gt;ShuJiao Yao&lt;/author&gt;&lt;/authors&gt;&lt;/contributors&gt;&lt;titles&gt;&lt;title&gt;Development of the C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 xml:space="preserve">hinese Big Five Personality Inventory (CBF-PI) 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Ⅲ：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Psychometric Properties of CBF-PI Brief Version&lt;/title&gt;&lt;secondary-title&gt;Chinese Journal of Clinical Psychology&lt;/secondary-title&gt;&lt;/titles&gt;&lt;periodical&gt;&lt;full-title&gt;Chinese Journal of Clinical Psychology&lt;/full-</w:instrTex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>title&gt;&lt;/periodical&gt;&lt;pages&gt;454-457&lt;/pages&gt;&lt;volume&gt;19&lt;/volume&gt;&lt;number&gt;04&lt;/number&gt;&lt;dates&gt;&lt;year&gt;2011&lt;/year&gt;&lt;/dates&gt;&lt;urls&gt;&lt;/urls&gt;&lt;/record&gt;&lt;/Cite&gt;&lt;/EndNote&gt;</w:instrTex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eastAsia="DengXian" w:hAnsi="Times New Roman" w:cs="Times New Roman"/>
                <w:noProof/>
                <w:color w:val="000000"/>
                <w:sz w:val="18"/>
                <w:szCs w:val="18"/>
              </w:rPr>
              <w:t>(Wang et al., 2011)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168EF" w:rsidRPr="00F61DE2" w14:paraId="74D36D9A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7D1EF2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BD1809F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C2</w:t>
            </w:r>
          </w:p>
        </w:tc>
        <w:tc>
          <w:tcPr>
            <w:tcW w:w="4158" w:type="dxa"/>
            <w:noWrap/>
            <w:hideMark/>
          </w:tcPr>
          <w:p w14:paraId="7F3FFD1E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Once I set a goal, I will persist and work hard to achieve it.</w:t>
            </w:r>
          </w:p>
        </w:tc>
        <w:tc>
          <w:tcPr>
            <w:tcW w:w="1645" w:type="dxa"/>
            <w:vMerge/>
            <w:hideMark/>
          </w:tcPr>
          <w:p w14:paraId="54DE724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7F094F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6E209C49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41899B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C3</w:t>
            </w:r>
          </w:p>
        </w:tc>
        <w:tc>
          <w:tcPr>
            <w:tcW w:w="4158" w:type="dxa"/>
            <w:noWrap/>
            <w:hideMark/>
          </w:tcPr>
          <w:p w14:paraId="6ECE3C2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often make decisions after careful consideration.</w:t>
            </w:r>
          </w:p>
        </w:tc>
        <w:tc>
          <w:tcPr>
            <w:tcW w:w="1645" w:type="dxa"/>
            <w:vMerge/>
            <w:hideMark/>
          </w:tcPr>
          <w:p w14:paraId="78E5837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5FBA0C36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038EA404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1236E55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C4</w:t>
            </w:r>
          </w:p>
        </w:tc>
        <w:tc>
          <w:tcPr>
            <w:tcW w:w="4158" w:type="dxa"/>
            <w:noWrap/>
            <w:hideMark/>
          </w:tcPr>
          <w:p w14:paraId="5F09748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Others think that I'm a cautious person.</w:t>
            </w:r>
          </w:p>
        </w:tc>
        <w:tc>
          <w:tcPr>
            <w:tcW w:w="1645" w:type="dxa"/>
            <w:vMerge/>
            <w:hideMark/>
          </w:tcPr>
          <w:p w14:paraId="08C7454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40C46A1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7F7355C5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6AE64D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C5</w:t>
            </w:r>
          </w:p>
        </w:tc>
        <w:tc>
          <w:tcPr>
            <w:tcW w:w="4158" w:type="dxa"/>
            <w:noWrap/>
            <w:hideMark/>
          </w:tcPr>
          <w:p w14:paraId="6B5EA8A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Being particular about logic and order in doing things is one of my characteristics.</w:t>
            </w:r>
          </w:p>
        </w:tc>
        <w:tc>
          <w:tcPr>
            <w:tcW w:w="1645" w:type="dxa"/>
            <w:vMerge/>
            <w:hideMark/>
          </w:tcPr>
          <w:p w14:paraId="2979CD4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F8CF480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A25E923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B6DD13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C6</w:t>
            </w:r>
          </w:p>
        </w:tc>
        <w:tc>
          <w:tcPr>
            <w:tcW w:w="4158" w:type="dxa"/>
            <w:noWrap/>
            <w:hideMark/>
          </w:tcPr>
          <w:p w14:paraId="2EFEE06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like to plan things well from the very beginning.</w:t>
            </w:r>
          </w:p>
        </w:tc>
        <w:tc>
          <w:tcPr>
            <w:tcW w:w="1645" w:type="dxa"/>
            <w:vMerge/>
            <w:hideMark/>
          </w:tcPr>
          <w:p w14:paraId="02F296B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51F42802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D8C9C4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65549F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C7</w:t>
            </w:r>
          </w:p>
        </w:tc>
        <w:tc>
          <w:tcPr>
            <w:tcW w:w="4158" w:type="dxa"/>
            <w:noWrap/>
            <w:hideMark/>
          </w:tcPr>
          <w:p w14:paraId="31030BE1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I'm diligent in work </w: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and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 study.</w:t>
            </w:r>
          </w:p>
        </w:tc>
        <w:tc>
          <w:tcPr>
            <w:tcW w:w="1645" w:type="dxa"/>
            <w:vMerge/>
            <w:hideMark/>
          </w:tcPr>
          <w:p w14:paraId="5CEB8257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57C9C95A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EAFBDDA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571327F7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C8</w:t>
            </w:r>
          </w:p>
        </w:tc>
        <w:tc>
          <w:tcPr>
            <w:tcW w:w="4158" w:type="dxa"/>
            <w:noWrap/>
            <w:hideMark/>
          </w:tcPr>
          <w:p w14:paraId="14F10B6B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the kind of person who devotes all my efforts to doing things.</w:t>
            </w:r>
          </w:p>
        </w:tc>
        <w:tc>
          <w:tcPr>
            <w:tcW w:w="1645" w:type="dxa"/>
            <w:vMerge/>
            <w:hideMark/>
          </w:tcPr>
          <w:p w14:paraId="7E4FD5C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5DC459D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733E5E3B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lastRenderedPageBreak/>
              <w:t>Agreeableness (A)</w:t>
            </w:r>
          </w:p>
        </w:tc>
        <w:tc>
          <w:tcPr>
            <w:tcW w:w="960" w:type="dxa"/>
            <w:noWrap/>
            <w:hideMark/>
          </w:tcPr>
          <w:p w14:paraId="3AB1E3C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A1</w:t>
            </w:r>
          </w:p>
        </w:tc>
        <w:tc>
          <w:tcPr>
            <w:tcW w:w="4158" w:type="dxa"/>
            <w:noWrap/>
            <w:hideMark/>
          </w:tcPr>
          <w:p w14:paraId="557C74A7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Despite the existence of some dark aspects in human society (such as war, crime, and fraud), I still believe that human nature is generally kind.</w:t>
            </w:r>
          </w:p>
        </w:tc>
        <w:tc>
          <w:tcPr>
            <w:tcW w:w="1645" w:type="dxa"/>
            <w:vMerge w:val="restart"/>
            <w:noWrap/>
            <w:hideMark/>
          </w:tcPr>
          <w:p w14:paraId="2294145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&lt;EndNote&gt;&lt;Cite&gt;&lt;Author&gt;Wang&lt;/Author&gt;&lt;Year&gt;2011&lt;/Year&gt;&lt;RecNum&gt;2041&lt;/RecNum&gt;&lt;DisplayText&gt;(Wang et al., 2011)&lt;/DisplayText&gt;&lt;record&gt;&lt;rec-number&gt;2041&lt;/rec-number&gt;&lt;foreign-keys&gt;&lt;key app="EN" db-id="pvxzeatz6v02tyeaxacxf9thttr0wws02rpp" timestamp="1731996356"&gt;2041&lt;/key&gt;&lt;/foreign-keys&gt;&lt;ref-type name="Journal Article"&gt;17&lt;/ref-type&gt;&lt;contributors&gt;&lt;authors&gt;&lt;author&gt;MengCheng Wang&lt;/author&gt;&lt;author&gt;XiaoYang Dai&lt;/author&gt;&lt;author&gt;ShuJiao Yao&lt;/author&gt;&lt;/authors&gt;&lt;/contributors&gt;&lt;titles&gt;&lt;title&gt;Development of the C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 xml:space="preserve">hinese Big Five Personality Inventory (CBF-PI) 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Ⅲ：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Psychometric Properties of CBF-PI Brief Version&lt;/title&gt;&lt;secondary-title&gt;Chinese Journal of Clinical Psychology&lt;/secondary-title&gt;&lt;/titles&gt;&lt;periodical&gt;&lt;full-title&gt;Chinese Journal of Clinical Psychology&lt;/full-</w:instrTex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>title&gt;&lt;/periodical&gt;&lt;pages&gt;454-457&lt;/pages&gt;&lt;volume&gt;19&lt;/volume&gt;&lt;number&gt;04&lt;/number&gt;&lt;dates&gt;&lt;year&gt;2011&lt;/year&gt;&lt;/dates&gt;&lt;urls&gt;&lt;/urls&gt;&lt;/record&gt;&lt;/Cite&gt;&lt;/EndNote&gt;</w:instrTex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eastAsia="DengXian" w:hAnsi="Times New Roman" w:cs="Times New Roman"/>
                <w:noProof/>
                <w:color w:val="000000"/>
                <w:sz w:val="18"/>
                <w:szCs w:val="18"/>
              </w:rPr>
              <w:t>(Wang et al., 2011)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168EF" w:rsidRPr="00F61DE2" w14:paraId="31957988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0E6757E1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2DA2FCE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A2</w:t>
            </w:r>
          </w:p>
        </w:tc>
        <w:tc>
          <w:tcPr>
            <w:tcW w:w="4158" w:type="dxa"/>
            <w:noWrap/>
            <w:hideMark/>
          </w:tcPr>
          <w:p w14:paraId="60CDCDB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think most people are basically kind-hearted.</w:t>
            </w:r>
          </w:p>
        </w:tc>
        <w:tc>
          <w:tcPr>
            <w:tcW w:w="1645" w:type="dxa"/>
            <w:vMerge/>
            <w:hideMark/>
          </w:tcPr>
          <w:p w14:paraId="5258BE9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3F2A5F5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E6430D8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4B2B18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A3</w:t>
            </w:r>
          </w:p>
        </w:tc>
        <w:tc>
          <w:tcPr>
            <w:tcW w:w="4158" w:type="dxa"/>
            <w:noWrap/>
            <w:hideMark/>
          </w:tcPr>
          <w:p w14:paraId="06514078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Although there are some swindlers in society, I think most people are still trustworthy.</w:t>
            </w:r>
          </w:p>
        </w:tc>
        <w:tc>
          <w:tcPr>
            <w:tcW w:w="1645" w:type="dxa"/>
            <w:vMerge/>
            <w:hideMark/>
          </w:tcPr>
          <w:p w14:paraId="7622E686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124432E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7ED56478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5B7C3FD6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A4</w:t>
            </w:r>
          </w:p>
        </w:tc>
        <w:tc>
          <w:tcPr>
            <w:tcW w:w="4158" w:type="dxa"/>
            <w:noWrap/>
            <w:hideMark/>
          </w:tcPr>
          <w:p w14:paraId="48A9D27A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 don't really care if others experience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injustice.*</w:t>
            </w:r>
            <w:proofErr w:type="gramEnd"/>
          </w:p>
        </w:tc>
        <w:tc>
          <w:tcPr>
            <w:tcW w:w="1645" w:type="dxa"/>
            <w:vMerge/>
            <w:hideMark/>
          </w:tcPr>
          <w:p w14:paraId="35FC751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D4D3AA2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5731F70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32DFA888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A5</w:t>
            </w:r>
          </w:p>
        </w:tc>
        <w:tc>
          <w:tcPr>
            <w:tcW w:w="4158" w:type="dxa"/>
            <w:noWrap/>
            <w:hideMark/>
          </w:tcPr>
          <w:p w14:paraId="4951381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 often feel that others' sufferings have nothing to do with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me.*</w:t>
            </w:r>
            <w:proofErr w:type="gramEnd"/>
          </w:p>
        </w:tc>
        <w:tc>
          <w:tcPr>
            <w:tcW w:w="1645" w:type="dxa"/>
            <w:vMerge/>
            <w:hideMark/>
          </w:tcPr>
          <w:p w14:paraId="4BE14CD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77BB7D07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6CF159F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417D3427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A6</w:t>
            </w:r>
          </w:p>
        </w:tc>
        <w:tc>
          <w:tcPr>
            <w:tcW w:w="4158" w:type="dxa"/>
            <w:noWrap/>
            <w:hideMark/>
          </w:tcPr>
          <w:p w14:paraId="7B46894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often sad for those who encounter misfortunes.</w:t>
            </w:r>
          </w:p>
        </w:tc>
        <w:tc>
          <w:tcPr>
            <w:tcW w:w="1645" w:type="dxa"/>
            <w:vMerge/>
            <w:hideMark/>
          </w:tcPr>
          <w:p w14:paraId="5C0CF26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E7B4EF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6EB8772B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35C08FC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A7</w:t>
            </w:r>
          </w:p>
        </w:tc>
        <w:tc>
          <w:tcPr>
            <w:tcW w:w="4158" w:type="dxa"/>
            <w:noWrap/>
            <w:hideMark/>
          </w:tcPr>
          <w:p w14:paraId="37579E94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 am the type of person who only takes care of myself and doesn't worry about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others.*</w:t>
            </w:r>
            <w:proofErr w:type="gramEnd"/>
          </w:p>
        </w:tc>
        <w:tc>
          <w:tcPr>
            <w:tcW w:w="1645" w:type="dxa"/>
            <w:vMerge/>
            <w:hideMark/>
          </w:tcPr>
          <w:p w14:paraId="376B67D6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4EADA03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B9030FE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5B4580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A8</w:t>
            </w:r>
          </w:p>
        </w:tc>
        <w:tc>
          <w:tcPr>
            <w:tcW w:w="4158" w:type="dxa"/>
            <w:noWrap/>
            <w:hideMark/>
          </w:tcPr>
          <w:p w14:paraId="22A15FD5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When others tell me about their misfortunes, I often feel sad.</w:t>
            </w:r>
          </w:p>
        </w:tc>
        <w:tc>
          <w:tcPr>
            <w:tcW w:w="1645" w:type="dxa"/>
            <w:vMerge/>
            <w:hideMark/>
          </w:tcPr>
          <w:p w14:paraId="23E621D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4398268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75E8D0D2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Openness (O)</w:t>
            </w:r>
          </w:p>
        </w:tc>
        <w:tc>
          <w:tcPr>
            <w:tcW w:w="960" w:type="dxa"/>
            <w:noWrap/>
            <w:hideMark/>
          </w:tcPr>
          <w:p w14:paraId="7F9FFCE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O1</w:t>
            </w:r>
          </w:p>
        </w:tc>
        <w:tc>
          <w:tcPr>
            <w:tcW w:w="4158" w:type="dxa"/>
            <w:noWrap/>
            <w:hideMark/>
          </w:tcPr>
          <w:p w14:paraId="37B50F7E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quite imaginative.</w:t>
            </w:r>
          </w:p>
        </w:tc>
        <w:tc>
          <w:tcPr>
            <w:tcW w:w="1645" w:type="dxa"/>
            <w:vMerge w:val="restart"/>
            <w:noWrap/>
            <w:hideMark/>
          </w:tcPr>
          <w:p w14:paraId="382020D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&lt;EndNote&gt;&lt;Cite&gt;&lt;Author&gt;Wang&lt;/Author&gt;&lt;Year&gt;2011&lt;/Year&gt;&lt;RecNum&gt;2041&lt;/RecNum&gt;&lt;DisplayText&gt;(Wang et al., 2011)&lt;/DisplayText&gt;&lt;record&gt;&lt;rec-number&gt;2041&lt;/rec-number&gt;&lt;foreign-keys&gt;&lt;key app="EN" db-id="pvxzeatz6v02tyeaxacxf9thttr0wws02rpp" timestamp="1731996356"&gt;2041&lt;/key&gt;&lt;/foreign-keys&gt;&lt;ref-type name="Journal Article"&gt;17&lt;/ref-type&gt;&lt;contributors&gt;&lt;authors&gt;&lt;author&gt;MengCheng Wang&lt;/author&gt;&lt;author&gt;XiaoYang Dai&lt;/author&gt;&lt;author&gt;ShuJiao Yao&lt;/author&gt;&lt;/authors&gt;&lt;/contributors&gt;&lt;titles&gt;&lt;title&gt;Development of the C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 xml:space="preserve">hinese Big Five Personality Inventory (CBF-PI) 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Ⅲ：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Psychometric Properties of CBF-PI Brief Version&lt;/title&gt;&lt;secondary-title&gt;Chinese Journal of Clinical Psychology&lt;/secondary-title&gt;&lt;/titles&gt;&lt;periodical&gt;&lt;full-title&gt;Chinese Journal of Clinical Psychology&lt;/full-</w:instrTex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>title&gt;&lt;/periodical&gt;&lt;pages&gt;454-457&lt;/pages&gt;&lt;volume&gt;19&lt;/volume&gt;&lt;number&gt;04&lt;/number&gt;&lt;dates&gt;&lt;year&gt;2011&lt;/year&gt;&lt;/dates&gt;&lt;urls&gt;&lt;/urls&gt;&lt;/record&gt;&lt;/Cite&gt;&lt;/EndNote&gt;</w:instrTex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eastAsia="DengXian" w:hAnsi="Times New Roman" w:cs="Times New Roman"/>
                <w:noProof/>
                <w:color w:val="000000"/>
                <w:sz w:val="18"/>
                <w:szCs w:val="18"/>
              </w:rPr>
              <w:t>(Wang et al., 2011)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168EF" w:rsidRPr="00F61DE2" w14:paraId="2980E91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F09F343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BC6275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O2</w:t>
            </w:r>
          </w:p>
        </w:tc>
        <w:tc>
          <w:tcPr>
            <w:tcW w:w="4158" w:type="dxa"/>
            <w:noWrap/>
            <w:hideMark/>
          </w:tcPr>
          <w:p w14:paraId="7BE0BBFA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My mind is often filled with vivid images.</w:t>
            </w:r>
          </w:p>
        </w:tc>
        <w:tc>
          <w:tcPr>
            <w:tcW w:w="1645" w:type="dxa"/>
            <w:vMerge/>
            <w:hideMark/>
          </w:tcPr>
          <w:p w14:paraId="779851A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7EB2CF17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517B7345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801FC5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O3</w:t>
            </w:r>
          </w:p>
        </w:tc>
        <w:tc>
          <w:tcPr>
            <w:tcW w:w="4158" w:type="dxa"/>
            <w:noWrap/>
            <w:hideMark/>
          </w:tcPr>
          <w:p w14:paraId="4F39E952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have a strong curiosity about many things.</w:t>
            </w:r>
          </w:p>
        </w:tc>
        <w:tc>
          <w:tcPr>
            <w:tcW w:w="1645" w:type="dxa"/>
            <w:vMerge/>
            <w:hideMark/>
          </w:tcPr>
          <w:p w14:paraId="7BB8E19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0F718AFA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2CBFADF4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50812236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O4</w:t>
            </w:r>
          </w:p>
        </w:tc>
        <w:tc>
          <w:tcPr>
            <w:tcW w:w="4158" w:type="dxa"/>
            <w:noWrap/>
            <w:hideMark/>
          </w:tcPr>
          <w:p w14:paraId="050A50C8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enjoy taking risks.</w:t>
            </w:r>
          </w:p>
        </w:tc>
        <w:tc>
          <w:tcPr>
            <w:tcW w:w="1645" w:type="dxa"/>
            <w:vMerge/>
            <w:hideMark/>
          </w:tcPr>
          <w:p w14:paraId="77C9AFFE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9EA6E8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1ED5B49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59D3B76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O5</w:t>
            </w:r>
          </w:p>
        </w:tc>
        <w:tc>
          <w:tcPr>
            <w:tcW w:w="4158" w:type="dxa"/>
            <w:noWrap/>
            <w:hideMark/>
          </w:tcPr>
          <w:p w14:paraId="2A304AAE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a person who is brave enough to take risks and break the routine.</w:t>
            </w:r>
          </w:p>
        </w:tc>
        <w:tc>
          <w:tcPr>
            <w:tcW w:w="1645" w:type="dxa"/>
            <w:vMerge/>
            <w:hideMark/>
          </w:tcPr>
          <w:p w14:paraId="19ADC1A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28BDEC3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719FACA6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15AF5A9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O6</w:t>
            </w:r>
          </w:p>
        </w:tc>
        <w:tc>
          <w:tcPr>
            <w:tcW w:w="4158" w:type="dxa"/>
            <w:noWrap/>
            <w:hideMark/>
          </w:tcPr>
          <w:p w14:paraId="0331FC57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possess a spirit of adventure that others don't have.</w:t>
            </w:r>
          </w:p>
        </w:tc>
        <w:tc>
          <w:tcPr>
            <w:tcW w:w="1645" w:type="dxa"/>
            <w:vMerge/>
            <w:hideMark/>
          </w:tcPr>
          <w:p w14:paraId="2FAA47A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33163EC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AEDAA71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4AB0957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O7</w:t>
            </w:r>
          </w:p>
        </w:tc>
        <w:tc>
          <w:tcPr>
            <w:tcW w:w="4158" w:type="dxa"/>
            <w:noWrap/>
            <w:hideMark/>
          </w:tcPr>
          <w:p w14:paraId="73626C43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have a desire to learn new things, even if they are unrelated to my daily life.</w:t>
            </w:r>
          </w:p>
        </w:tc>
        <w:tc>
          <w:tcPr>
            <w:tcW w:w="1645" w:type="dxa"/>
            <w:vMerge/>
            <w:hideMark/>
          </w:tcPr>
          <w:p w14:paraId="21E0407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BC3FF04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7773CD9B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30A3A7A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O8</w:t>
            </w:r>
          </w:p>
        </w:tc>
        <w:tc>
          <w:tcPr>
            <w:tcW w:w="4158" w:type="dxa"/>
            <w:noWrap/>
            <w:hideMark/>
          </w:tcPr>
          <w:p w14:paraId="11644EC6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I'm quite willing and able to accept new things, new viewpoints, and new ideas.</w:t>
            </w:r>
          </w:p>
        </w:tc>
        <w:tc>
          <w:tcPr>
            <w:tcW w:w="1645" w:type="dxa"/>
            <w:vMerge/>
            <w:hideMark/>
          </w:tcPr>
          <w:p w14:paraId="502EBAE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BBA0AAE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noWrap/>
            <w:hideMark/>
          </w:tcPr>
          <w:p w14:paraId="191AF58D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  <w:t>Extraversion (E)</w:t>
            </w:r>
          </w:p>
        </w:tc>
        <w:tc>
          <w:tcPr>
            <w:tcW w:w="960" w:type="dxa"/>
            <w:noWrap/>
            <w:hideMark/>
          </w:tcPr>
          <w:p w14:paraId="3A4AE56F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E1</w:t>
            </w:r>
          </w:p>
        </w:tc>
        <w:tc>
          <w:tcPr>
            <w:tcW w:w="4158" w:type="dxa"/>
            <w:noWrap/>
            <w:hideMark/>
          </w:tcPr>
          <w:p w14:paraId="6650AA8A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enjoy participating in social and entertainment gatherings.</w:t>
            </w:r>
          </w:p>
        </w:tc>
        <w:tc>
          <w:tcPr>
            <w:tcW w:w="1645" w:type="dxa"/>
            <w:vMerge w:val="restart"/>
            <w:noWrap/>
            <w:hideMark/>
          </w:tcPr>
          <w:p w14:paraId="3FAB5A7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&lt;EndNote&gt;&lt;Cite&gt;&lt;Author&gt;Wang&lt;/Author&gt;&lt;Year&gt;2011&lt;/Year&gt;&lt;RecNum&gt;2041&lt;/RecNum&gt;&lt;DisplayText&gt;(Wang et al., 2011)&lt;/DisplayText&gt;&lt;record&gt;&lt;rec-number&gt;2041&lt;/rec-number&gt;&lt;foreign-keys&gt;&lt;key app="EN" db-id="pvxzeatz6v02tyeaxacxf9thttr0wws02rpp" timestamp="1731996356"&gt;2041&lt;/key&gt;&lt;/foreign-keys&gt;&lt;ref-type name="Journal Article"&gt;17&lt;/ref-type&gt;&lt;contributors&gt;&lt;authors&gt;&lt;author&gt;MengCheng Wang&lt;/author&gt;&lt;author&gt;XiaoYang Dai&lt;/author&gt;&lt;author&gt;ShuJiao Yao&lt;/author&gt;&lt;/authors&gt;&lt;/contributors&gt;&lt;titles&gt;&lt;title&gt;Development of the C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 xml:space="preserve">hinese Big Five Personality Inventory (CBF-PI) 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Ⅲ：</w:instrText>
            </w:r>
            <w:r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instrText>Psychometric Properties of CBF-PI Brief Version&lt;/title&gt;&lt;secondary-title&gt;Chinese Journal of Clinical Psychology&lt;/secondary-title&gt;&lt;/titles&gt;&lt;periodical&gt;&lt;full-title&gt;Chinese Journal of Clinical Psychology&lt;/full-</w:instrTex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instrText>title&gt;&lt;/periodical&gt;&lt;pages&gt;454-457&lt;/pages&gt;&lt;volume&gt;19&lt;/volume&gt;&lt;number&gt;04&lt;/number&gt;&lt;dates&gt;&lt;year&gt;2011&lt;/year&gt;&lt;/dates&gt;&lt;urls&gt;&lt;/urls&gt;&lt;/record&gt;&lt;/Cite&gt;&lt;/EndNote&gt;</w:instrTex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eastAsia="DengXian" w:hAnsi="Times New Roman" w:cs="Times New Roman"/>
                <w:noProof/>
                <w:color w:val="000000"/>
                <w:sz w:val="18"/>
                <w:szCs w:val="18"/>
              </w:rPr>
              <w:t>(Wang et al., 2011)</w:t>
            </w: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168EF" w:rsidRPr="00F61DE2" w14:paraId="2FD9B38B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B387654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60202212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E2</w:t>
            </w:r>
          </w:p>
        </w:tc>
        <w:tc>
          <w:tcPr>
            <w:tcW w:w="4158" w:type="dxa"/>
            <w:noWrap/>
            <w:hideMark/>
          </w:tcPr>
          <w:p w14:paraId="4BC7F729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 find large gatherings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boring.*</w:t>
            </w:r>
            <w:proofErr w:type="gramEnd"/>
          </w:p>
        </w:tc>
        <w:tc>
          <w:tcPr>
            <w:tcW w:w="1645" w:type="dxa"/>
            <w:vMerge/>
            <w:hideMark/>
          </w:tcPr>
          <w:p w14:paraId="5161CBF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28A55124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4DC9B0EA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4D94DD8B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E3</w:t>
            </w:r>
          </w:p>
        </w:tc>
        <w:tc>
          <w:tcPr>
            <w:tcW w:w="4158" w:type="dxa"/>
            <w:noWrap/>
            <w:hideMark/>
          </w:tcPr>
          <w:p w14:paraId="630403D9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I try my best to avoid attending large gatherings and noisy </w:t>
            </w:r>
            <w:proofErr w:type="gramStart"/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environments.*</w:t>
            </w:r>
            <w:proofErr w:type="gramEnd"/>
          </w:p>
        </w:tc>
        <w:tc>
          <w:tcPr>
            <w:tcW w:w="1645" w:type="dxa"/>
            <w:vMerge/>
            <w:hideMark/>
          </w:tcPr>
          <w:p w14:paraId="2C147A5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1AD0CF9F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69269224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7C15489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E4</w:t>
            </w:r>
          </w:p>
        </w:tc>
        <w:tc>
          <w:tcPr>
            <w:tcW w:w="4158" w:type="dxa"/>
            <w:noWrap/>
            <w:hideMark/>
          </w:tcPr>
          <w:p w14:paraId="1ED4BD00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At lively parties, I often take the initiative and enjoy myself.</w:t>
            </w:r>
          </w:p>
        </w:tc>
        <w:tc>
          <w:tcPr>
            <w:tcW w:w="1645" w:type="dxa"/>
            <w:vMerge/>
            <w:hideMark/>
          </w:tcPr>
          <w:p w14:paraId="62636970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73120AE1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57B9C9BF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D7D8D1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E5</w:t>
            </w:r>
          </w:p>
        </w:tc>
        <w:tc>
          <w:tcPr>
            <w:tcW w:w="4158" w:type="dxa"/>
            <w:noWrap/>
            <w:hideMark/>
          </w:tcPr>
          <w:p w14:paraId="24996F23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There is usually no awkward silence when I'm present.</w:t>
            </w:r>
          </w:p>
        </w:tc>
        <w:tc>
          <w:tcPr>
            <w:tcW w:w="1645" w:type="dxa"/>
            <w:vMerge/>
            <w:hideMark/>
          </w:tcPr>
          <w:p w14:paraId="2D4960C4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0FC82327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1638451D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7C02841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E6</w:t>
            </w:r>
          </w:p>
        </w:tc>
        <w:tc>
          <w:tcPr>
            <w:tcW w:w="4158" w:type="dxa"/>
            <w:noWrap/>
            <w:hideMark/>
          </w:tcPr>
          <w:p w14:paraId="71D4FA5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 hope to be a leader rather than a follower.</w:t>
            </w:r>
          </w:p>
        </w:tc>
        <w:tc>
          <w:tcPr>
            <w:tcW w:w="1645" w:type="dxa"/>
            <w:vMerge/>
            <w:hideMark/>
          </w:tcPr>
          <w:p w14:paraId="129596D5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683773E4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0BF9445F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74C0A2A3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E7</w:t>
            </w:r>
          </w:p>
        </w:tc>
        <w:tc>
          <w:tcPr>
            <w:tcW w:w="4158" w:type="dxa"/>
            <w:noWrap/>
            <w:hideMark/>
          </w:tcPr>
          <w:p w14:paraId="1D2C34EA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In a group, I hope to be in a leading position.</w:t>
            </w:r>
          </w:p>
        </w:tc>
        <w:tc>
          <w:tcPr>
            <w:tcW w:w="1645" w:type="dxa"/>
            <w:vMerge/>
            <w:hideMark/>
          </w:tcPr>
          <w:p w14:paraId="43F6A57D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168EF" w:rsidRPr="00F61DE2" w14:paraId="54FC362D" w14:textId="77777777" w:rsidTr="004306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hideMark/>
          </w:tcPr>
          <w:p w14:paraId="3265D69C" w14:textId="77777777" w:rsidR="008168EF" w:rsidRPr="00F61DE2" w:rsidRDefault="008168EF" w:rsidP="00430654">
            <w:pPr>
              <w:spacing w:line="360" w:lineRule="auto"/>
              <w:rPr>
                <w:rFonts w:ascii="Times New Roman" w:eastAsia="DengXi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07E6DDEA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E8</w:t>
            </w:r>
          </w:p>
        </w:tc>
        <w:tc>
          <w:tcPr>
            <w:tcW w:w="4158" w:type="dxa"/>
            <w:noWrap/>
            <w:hideMark/>
          </w:tcPr>
          <w:p w14:paraId="3EDC192C" w14:textId="77777777" w:rsidR="008168EF" w:rsidRPr="00F61DE2" w:rsidRDefault="008168EF" w:rsidP="0043065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F61DE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Most people think that I'm a warm and friendly person.</w:t>
            </w:r>
          </w:p>
        </w:tc>
        <w:tc>
          <w:tcPr>
            <w:tcW w:w="1645" w:type="dxa"/>
            <w:vMerge/>
            <w:hideMark/>
          </w:tcPr>
          <w:p w14:paraId="1CBE8B8C" w14:textId="77777777" w:rsidR="008168EF" w:rsidRPr="00F61DE2" w:rsidRDefault="008168EF" w:rsidP="004306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95949C3" w14:textId="77777777" w:rsidR="008168EF" w:rsidRDefault="008168EF"/>
    <w:sectPr w:rsidR="0081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EF"/>
    <w:rsid w:val="000177B7"/>
    <w:rsid w:val="000323CE"/>
    <w:rsid w:val="00043387"/>
    <w:rsid w:val="0005454C"/>
    <w:rsid w:val="00054EB1"/>
    <w:rsid w:val="00056270"/>
    <w:rsid w:val="00070091"/>
    <w:rsid w:val="00084C54"/>
    <w:rsid w:val="000B1518"/>
    <w:rsid w:val="00116D5E"/>
    <w:rsid w:val="00134015"/>
    <w:rsid w:val="001A1BE0"/>
    <w:rsid w:val="00201BFB"/>
    <w:rsid w:val="00243F6E"/>
    <w:rsid w:val="00244929"/>
    <w:rsid w:val="00277522"/>
    <w:rsid w:val="00285B04"/>
    <w:rsid w:val="002A2B80"/>
    <w:rsid w:val="002A4F6B"/>
    <w:rsid w:val="002A4FB9"/>
    <w:rsid w:val="002B0211"/>
    <w:rsid w:val="002F0637"/>
    <w:rsid w:val="00311547"/>
    <w:rsid w:val="00312511"/>
    <w:rsid w:val="0031426F"/>
    <w:rsid w:val="003150AD"/>
    <w:rsid w:val="003170B2"/>
    <w:rsid w:val="00322B04"/>
    <w:rsid w:val="00363FEB"/>
    <w:rsid w:val="00366ED2"/>
    <w:rsid w:val="003A4C1E"/>
    <w:rsid w:val="003C7722"/>
    <w:rsid w:val="00404B74"/>
    <w:rsid w:val="004241B7"/>
    <w:rsid w:val="00426E39"/>
    <w:rsid w:val="00437266"/>
    <w:rsid w:val="004473B9"/>
    <w:rsid w:val="00495D16"/>
    <w:rsid w:val="004A30C8"/>
    <w:rsid w:val="004C2A04"/>
    <w:rsid w:val="004E0CF5"/>
    <w:rsid w:val="004E318A"/>
    <w:rsid w:val="005013CE"/>
    <w:rsid w:val="00514763"/>
    <w:rsid w:val="0055241D"/>
    <w:rsid w:val="00563280"/>
    <w:rsid w:val="00567E41"/>
    <w:rsid w:val="005B7030"/>
    <w:rsid w:val="005C6422"/>
    <w:rsid w:val="005D25BC"/>
    <w:rsid w:val="005E7444"/>
    <w:rsid w:val="00601DD1"/>
    <w:rsid w:val="006024F8"/>
    <w:rsid w:val="0064012E"/>
    <w:rsid w:val="00672091"/>
    <w:rsid w:val="0067657F"/>
    <w:rsid w:val="006B1F43"/>
    <w:rsid w:val="006B224F"/>
    <w:rsid w:val="006C00E2"/>
    <w:rsid w:val="006D1831"/>
    <w:rsid w:val="00750D27"/>
    <w:rsid w:val="007A08DD"/>
    <w:rsid w:val="00805E84"/>
    <w:rsid w:val="008168EF"/>
    <w:rsid w:val="008172C8"/>
    <w:rsid w:val="00820879"/>
    <w:rsid w:val="0082529E"/>
    <w:rsid w:val="008337DB"/>
    <w:rsid w:val="008409AA"/>
    <w:rsid w:val="0084777B"/>
    <w:rsid w:val="00850475"/>
    <w:rsid w:val="00892600"/>
    <w:rsid w:val="008B2090"/>
    <w:rsid w:val="008F6D92"/>
    <w:rsid w:val="00907C0A"/>
    <w:rsid w:val="00945F2A"/>
    <w:rsid w:val="00974126"/>
    <w:rsid w:val="009C43B7"/>
    <w:rsid w:val="009C5081"/>
    <w:rsid w:val="009E6F0D"/>
    <w:rsid w:val="00A55D9C"/>
    <w:rsid w:val="00A576E0"/>
    <w:rsid w:val="00A602E8"/>
    <w:rsid w:val="00A70C20"/>
    <w:rsid w:val="00A7114B"/>
    <w:rsid w:val="00A9138E"/>
    <w:rsid w:val="00AB5B7F"/>
    <w:rsid w:val="00AC51E8"/>
    <w:rsid w:val="00B3035C"/>
    <w:rsid w:val="00B33034"/>
    <w:rsid w:val="00B65CE6"/>
    <w:rsid w:val="00B75773"/>
    <w:rsid w:val="00B804E6"/>
    <w:rsid w:val="00B86373"/>
    <w:rsid w:val="00BA7D35"/>
    <w:rsid w:val="00BB1417"/>
    <w:rsid w:val="00BB3394"/>
    <w:rsid w:val="00BB6183"/>
    <w:rsid w:val="00BD102B"/>
    <w:rsid w:val="00BD16A6"/>
    <w:rsid w:val="00BE08B4"/>
    <w:rsid w:val="00C01B58"/>
    <w:rsid w:val="00C03826"/>
    <w:rsid w:val="00C36958"/>
    <w:rsid w:val="00C53556"/>
    <w:rsid w:val="00C55560"/>
    <w:rsid w:val="00C5607B"/>
    <w:rsid w:val="00C70016"/>
    <w:rsid w:val="00CD4F66"/>
    <w:rsid w:val="00CE08BA"/>
    <w:rsid w:val="00CF234F"/>
    <w:rsid w:val="00CF51BF"/>
    <w:rsid w:val="00D03E5D"/>
    <w:rsid w:val="00D4017A"/>
    <w:rsid w:val="00D51400"/>
    <w:rsid w:val="00D6265D"/>
    <w:rsid w:val="00D75B72"/>
    <w:rsid w:val="00D9336C"/>
    <w:rsid w:val="00DA57B5"/>
    <w:rsid w:val="00DA742F"/>
    <w:rsid w:val="00DB1B2A"/>
    <w:rsid w:val="00DC0805"/>
    <w:rsid w:val="00DC7CA4"/>
    <w:rsid w:val="00DD6CF0"/>
    <w:rsid w:val="00DE6CC6"/>
    <w:rsid w:val="00DF60BB"/>
    <w:rsid w:val="00E04E1E"/>
    <w:rsid w:val="00E071B0"/>
    <w:rsid w:val="00E25A50"/>
    <w:rsid w:val="00E27952"/>
    <w:rsid w:val="00E34E63"/>
    <w:rsid w:val="00E442A7"/>
    <w:rsid w:val="00E57CC6"/>
    <w:rsid w:val="00E92AAC"/>
    <w:rsid w:val="00E9587D"/>
    <w:rsid w:val="00EA4EA9"/>
    <w:rsid w:val="00EB1A78"/>
    <w:rsid w:val="00ED3E03"/>
    <w:rsid w:val="00ED68D3"/>
    <w:rsid w:val="00F238C6"/>
    <w:rsid w:val="00F77183"/>
    <w:rsid w:val="00F82723"/>
    <w:rsid w:val="00F82844"/>
    <w:rsid w:val="00F845D3"/>
    <w:rsid w:val="00F91513"/>
    <w:rsid w:val="00FA346A"/>
    <w:rsid w:val="00FD40C2"/>
    <w:rsid w:val="00FD7F36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8B290"/>
  <w15:chartTrackingRefBased/>
  <w15:docId w15:val="{A3C34EE8-C579-7742-90C6-A11A2DBB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8EF"/>
    <w:rPr>
      <w:rFonts w:ascii="宋体" w:hAnsi="宋体" w:cs="宋体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无格式表格 21"/>
    <w:basedOn w:val="a1"/>
    <w:uiPriority w:val="42"/>
    <w:qFormat/>
    <w:rsid w:val="00F238C6"/>
    <w:pPr>
      <w:jc w:val="center"/>
    </w:pPr>
    <w:rPr>
      <w:rFonts w:ascii="Times New Roman" w:eastAsia="宋体" w:hAnsi="Times New Roman" w:cs="Times New Roman"/>
      <w:kern w:val="0"/>
      <w:sz w:val="18"/>
      <w:szCs w:val="20"/>
      <w14:ligatures w14:val="none"/>
    </w:rPr>
    <w:tblPr>
      <w:tblBorders>
        <w:top w:val="single" w:sz="4" w:space="0" w:color="7F7F7F"/>
        <w:bottom w:val="single" w:sz="4" w:space="0" w:color="7F7F7F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1">
    <w:name w:val="toc 1"/>
    <w:basedOn w:val="a"/>
    <w:next w:val="a"/>
    <w:autoRedefine/>
    <w:uiPriority w:val="39"/>
    <w:unhideWhenUsed/>
    <w:qFormat/>
    <w:rsid w:val="002F0637"/>
    <w:pPr>
      <w:spacing w:before="120" w:after="120"/>
    </w:pPr>
    <w:rPr>
      <w:rFonts w:asciiTheme="minorHAnsi" w:eastAsia="黑体"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2F0637"/>
    <w:pPr>
      <w:spacing w:line="400" w:lineRule="exact"/>
      <w:ind w:leftChars="200" w:left="200" w:rightChars="100" w:right="100"/>
    </w:pPr>
    <w:rPr>
      <w:rFonts w:ascii="Times New Roman" w:eastAsia="宋体" w:hAnsi="Times New Roman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2F0637"/>
    <w:pPr>
      <w:ind w:leftChars="400" w:left="400"/>
    </w:pPr>
    <w:rPr>
      <w:rFonts w:ascii="Times New Roman" w:eastAsia="宋体" w:hAnsi="Times New Roman"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Office</cp:lastModifiedBy>
  <cp:revision>1</cp:revision>
  <dcterms:created xsi:type="dcterms:W3CDTF">2025-05-29T00:46:00Z</dcterms:created>
  <dcterms:modified xsi:type="dcterms:W3CDTF">2025-05-29T00:46:00Z</dcterms:modified>
</cp:coreProperties>
</file>